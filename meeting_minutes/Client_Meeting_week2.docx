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:rsidTr="001E0877">
        <w:tc>
          <w:tcPr>
            <w:tcW w:w="7650" w:type="dxa"/>
          </w:tcPr>
          <w:p w:rsidR="002B2D13" w:rsidRPr="00D60069" w:rsidRDefault="00EA5400">
            <w:pPr>
              <w:pStyle w:val="Title"/>
            </w:pPr>
            <w:r>
              <w:t xml:space="preserve">Client Meeting with Marion </w:t>
            </w:r>
            <w:proofErr w:type="spellStart"/>
            <w:r>
              <w:t>Zalk</w:t>
            </w:r>
            <w:proofErr w:type="spellEnd"/>
          </w:p>
        </w:tc>
        <w:tc>
          <w:tcPr>
            <w:tcW w:w="2574" w:type="dxa"/>
            <w:vAlign w:val="bottom"/>
          </w:tcPr>
          <w:p w:rsidR="00D62E01" w:rsidRPr="00D60069" w:rsidRDefault="00EA5400">
            <w:pPr>
              <w:pStyle w:val="Heading3"/>
            </w:pPr>
            <w:r>
              <w:t>11</w:t>
            </w:r>
            <w:r w:rsidRPr="00EA5400">
              <w:rPr>
                <w:vertAlign w:val="superscript"/>
              </w:rPr>
              <w:t>th</w:t>
            </w:r>
            <w:r>
              <w:t xml:space="preserve"> March 2020 </w:t>
            </w:r>
          </w:p>
          <w:p w:rsidR="00D62E01" w:rsidRPr="00D60069" w:rsidRDefault="00EA5400">
            <w:pPr>
              <w:pStyle w:val="Heading3"/>
            </w:pPr>
            <w:r>
              <w:t>1:00pm-3:00pm</w:t>
            </w:r>
          </w:p>
          <w:p w:rsidR="002B2D13" w:rsidRPr="00D60069" w:rsidRDefault="00EA5400" w:rsidP="00D62E01">
            <w:pPr>
              <w:pStyle w:val="Heading3"/>
            </w:pPr>
            <w:r>
              <w:t>Level1 Rooms ERC</w:t>
            </w:r>
          </w:p>
        </w:tc>
      </w:tr>
    </w:tbl>
    <w:tbl>
      <w:tblPr>
        <w:tblStyle w:val="PlainTable5"/>
        <w:tblW w:w="2491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779"/>
        <w:gridCol w:w="3315"/>
      </w:tblGrid>
      <w:tr w:rsidR="00EA5400" w:rsidRPr="00D60069" w:rsidTr="00EA5400">
        <w:tc>
          <w:tcPr>
            <w:tcW w:w="1779" w:type="dxa"/>
            <w:tcMar>
              <w:top w:w="144" w:type="dxa"/>
            </w:tcMar>
          </w:tcPr>
          <w:p w:rsidR="00EA5400" w:rsidRPr="00D60069" w:rsidRDefault="00EA5400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1E4092B3999CF14F9769F4459E4534A8"/>
                </w:placeholder>
                <w:temporary/>
                <w:showingPlcHdr/>
                <w15:appearance w15:val="hidden"/>
              </w:sdtPr>
              <w:sdtContent>
                <w:r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:rsidR="00EA5400" w:rsidRPr="00D60069" w:rsidRDefault="00EA5400" w:rsidP="00D60069">
            <w:pPr>
              <w:spacing w:after="8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First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Client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Meeting</w:t>
            </w:r>
          </w:p>
        </w:tc>
      </w:tr>
      <w:tr w:rsidR="00EA5400" w:rsidRPr="00D60069" w:rsidTr="00EA5400">
        <w:tc>
          <w:tcPr>
            <w:tcW w:w="1779" w:type="dxa"/>
          </w:tcPr>
          <w:p w:rsidR="00EA5400" w:rsidRPr="00D60069" w:rsidRDefault="00EA5400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:rsidR="00EA5400" w:rsidRPr="00D60069" w:rsidRDefault="00EA5400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:rsidTr="00E048B4">
        <w:tc>
          <w:tcPr>
            <w:tcW w:w="1980" w:type="dxa"/>
            <w:tcMar>
              <w:top w:w="144" w:type="dxa"/>
            </w:tcMar>
          </w:tcPr>
          <w:p w:rsidR="002B2D13" w:rsidRPr="00D60069" w:rsidRDefault="00290766">
            <w:pPr>
              <w:pStyle w:val="Heading2"/>
            </w:pPr>
            <w:sdt>
              <w:sdtPr>
                <w:id w:val="1643469904"/>
                <w:placeholder>
                  <w:docPart w:val="D0F7F29DCDA83746ABD73CFF998765D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:rsidR="00EA5400" w:rsidRDefault="00EA5400" w:rsidP="00EA5400">
            <w:proofErr w:type="spellStart"/>
            <w:r>
              <w:t>Xuefeng</w:t>
            </w:r>
            <w:proofErr w:type="spellEnd"/>
            <w:r>
              <w:t xml:space="preserve"> Chen</w:t>
            </w:r>
          </w:p>
          <w:p w:rsidR="00EA5400" w:rsidRDefault="00EA5400" w:rsidP="00EA5400">
            <w:proofErr w:type="spellStart"/>
            <w:r>
              <w:t>Chuanxi</w:t>
            </w:r>
            <w:proofErr w:type="spellEnd"/>
            <w:r>
              <w:t xml:space="preserve"> Fu </w:t>
            </w:r>
          </w:p>
          <w:p w:rsidR="00EA5400" w:rsidRDefault="00EA5400" w:rsidP="00EA5400">
            <w:r>
              <w:t xml:space="preserve">Shang Gao </w:t>
            </w:r>
          </w:p>
          <w:p w:rsidR="00EA5400" w:rsidRDefault="00EA5400" w:rsidP="00EA5400">
            <w:r w:rsidRPr="00EA5400">
              <w:t>Chang Liu</w:t>
            </w:r>
          </w:p>
          <w:p w:rsidR="00EA5400" w:rsidRDefault="00EA5400" w:rsidP="00EA5400">
            <w:proofErr w:type="spellStart"/>
            <w:r>
              <w:t>Yiyang</w:t>
            </w:r>
            <w:proofErr w:type="spellEnd"/>
            <w:r>
              <w:t xml:space="preserve"> XU</w:t>
            </w:r>
          </w:p>
          <w:p w:rsidR="002B2D13" w:rsidRPr="00D60069" w:rsidRDefault="00EA5400" w:rsidP="00EA5400">
            <w:r>
              <w:t xml:space="preserve">Marion </w:t>
            </w:r>
            <w:proofErr w:type="spellStart"/>
            <w:r>
              <w:t>Zalk</w:t>
            </w:r>
            <w:proofErr w:type="spellEnd"/>
            <w:r>
              <w:t xml:space="preserve"> </w:t>
            </w:r>
          </w:p>
        </w:tc>
      </w:tr>
    </w:tbl>
    <w:sdt>
      <w:sdtPr>
        <w:id w:val="-2901889"/>
        <w:placeholder>
          <w:docPart w:val="D3EBE7B2EF85AF44BC16AF3843BE5080"/>
        </w:placeholder>
        <w:temporary/>
        <w:showingPlcHdr/>
        <w15:appearance w15:val="hidden"/>
      </w:sdtPr>
      <w:sdtEndPr/>
      <w:sdtContent>
        <w:p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:rsidR="002B2D13" w:rsidRPr="00D60069" w:rsidRDefault="00290766">
            <w:pPr>
              <w:pStyle w:val="Heading2"/>
            </w:pPr>
            <w:sdt>
              <w:sdtPr>
                <w:id w:val="90904773"/>
                <w:placeholder>
                  <w:docPart w:val="2264A90728722E4290D884914C76D30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2B2D13" w:rsidRPr="00D60069" w:rsidRDefault="00EA540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Understand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client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requirement</w:t>
            </w:r>
            <w:r>
              <w:rPr>
                <w:lang w:eastAsia="zh-CN"/>
              </w:rPr>
              <w:t xml:space="preserve">s </w:t>
            </w:r>
          </w:p>
        </w:tc>
        <w:tc>
          <w:tcPr>
            <w:tcW w:w="1324" w:type="dxa"/>
          </w:tcPr>
          <w:p w:rsidR="002B2D13" w:rsidRPr="00D60069" w:rsidRDefault="00290766">
            <w:pPr>
              <w:pStyle w:val="Heading2"/>
            </w:pPr>
            <w:sdt>
              <w:sdtPr>
                <w:id w:val="1737199064"/>
                <w:placeholder>
                  <w:docPart w:val="08AD2E38E0F9D84B92BFE1416837638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:rsidR="00EA5400" w:rsidRDefault="00EA5400" w:rsidP="00EA5400"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Marion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Zalk</w:t>
            </w:r>
            <w:proofErr w:type="spellEnd"/>
          </w:p>
          <w:p w:rsidR="002B2D13" w:rsidRPr="00D60069" w:rsidRDefault="002B2D13"/>
        </w:tc>
      </w:tr>
    </w:tbl>
    <w:p w:rsidR="002B2D13" w:rsidRPr="00D60069" w:rsidRDefault="00290766">
      <w:pPr>
        <w:pStyle w:val="Heading4"/>
      </w:pPr>
      <w:sdt>
        <w:sdtPr>
          <w:id w:val="-391195506"/>
          <w:placeholder>
            <w:docPart w:val="FE45E2F3A545EB43B462DCF97253D54B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:rsidR="002B2D13" w:rsidRDefault="00640D87">
      <w:r>
        <w:t xml:space="preserve">Marion </w:t>
      </w:r>
      <w:proofErr w:type="spellStart"/>
      <w:r>
        <w:t>Zalk</w:t>
      </w:r>
      <w:proofErr w:type="spellEnd"/>
      <w:r>
        <w:t xml:space="preserve"> explained her expectation of </w:t>
      </w:r>
      <w:proofErr w:type="spellStart"/>
      <w:r w:rsidRPr="00640D87">
        <w:t>ePortfolio</w:t>
      </w:r>
      <w:proofErr w:type="spellEnd"/>
      <w:r>
        <w:t xml:space="preserve"> project. Please see the summary of client requirement as below:</w:t>
      </w:r>
    </w:p>
    <w:p w:rsidR="00640D87" w:rsidRDefault="00640D87" w:rsidP="00640D87">
      <w:pPr>
        <w:pStyle w:val="ListParagraph"/>
        <w:numPr>
          <w:ilvl w:val="0"/>
          <w:numId w:val="7"/>
        </w:numPr>
      </w:pPr>
      <w:r>
        <w:t>A personal website to show resume and portfolio, personal show case website.</w:t>
      </w:r>
    </w:p>
    <w:p w:rsidR="00640D87" w:rsidRDefault="00640D87" w:rsidP="00640D87">
      <w:pPr>
        <w:pStyle w:val="ListParagraph"/>
        <w:numPr>
          <w:ilvl w:val="0"/>
          <w:numId w:val="7"/>
        </w:numPr>
      </w:pPr>
      <w:r>
        <w:t>The user can log in this website to change sessions and information in each session</w:t>
      </w:r>
    </w:p>
    <w:p w:rsidR="00640D87" w:rsidRDefault="00640D87" w:rsidP="00640D87">
      <w:pPr>
        <w:pStyle w:val="ListParagraph"/>
        <w:numPr>
          <w:ilvl w:val="0"/>
          <w:numId w:val="7"/>
        </w:numPr>
      </w:pPr>
      <w:r>
        <w:t>The user can upload whatever types of documents they want to add (such as pictures, articles, audios and videos)</w:t>
      </w:r>
    </w:p>
    <w:p w:rsidR="00640D87" w:rsidRDefault="00640D87" w:rsidP="00640D87">
      <w:pPr>
        <w:pStyle w:val="ListParagraph"/>
        <w:numPr>
          <w:ilvl w:val="0"/>
          <w:numId w:val="7"/>
        </w:numPr>
      </w:pPr>
      <w:r>
        <w:t>The user can select the visibility of each session or what they want to show on this page</w:t>
      </w:r>
    </w:p>
    <w:p w:rsidR="00640D87" w:rsidRDefault="00640D87" w:rsidP="00640D87">
      <w:pPr>
        <w:pStyle w:val="ListParagraph"/>
        <w:numPr>
          <w:ilvl w:val="0"/>
          <w:numId w:val="7"/>
        </w:numPr>
      </w:pPr>
      <w:r>
        <w:t>The user can choose visibility, just like google doc, the website can only access by the person have the link</w:t>
      </w:r>
    </w:p>
    <w:p w:rsidR="00640D87" w:rsidRDefault="00640D87" w:rsidP="00640D87">
      <w:pPr>
        <w:pStyle w:val="ListParagraph"/>
        <w:numPr>
          <w:ilvl w:val="0"/>
          <w:numId w:val="7"/>
        </w:numPr>
      </w:pPr>
      <w:r>
        <w:t>The user can choose the layout and UI of the website like background colors (photos)</w:t>
      </w:r>
    </w:p>
    <w:p w:rsidR="00640D87" w:rsidRDefault="00640D87" w:rsidP="00640D87">
      <w:pPr>
        <w:pStyle w:val="ListParagraph"/>
        <w:numPr>
          <w:ilvl w:val="0"/>
          <w:numId w:val="7"/>
        </w:numPr>
      </w:pPr>
      <w:r>
        <w:t>The target user is university students, however, may extend to employees as well</w:t>
      </w:r>
    </w:p>
    <w:p w:rsidR="00640D87" w:rsidRPr="00D60069" w:rsidRDefault="00640D87" w:rsidP="00640D87">
      <w:pPr>
        <w:pStyle w:val="ListParagraph"/>
        <w:numPr>
          <w:ilvl w:val="0"/>
          <w:numId w:val="7"/>
        </w:numPr>
      </w:pPr>
      <w:r>
        <w:t>One-page website for view only, other users cannot comment on it.</w:t>
      </w:r>
    </w:p>
    <w:p w:rsidR="002B2D13" w:rsidRPr="00D60069" w:rsidRDefault="002B2D13">
      <w:bookmarkStart w:id="2" w:name="_GoBack"/>
      <w:bookmarkEnd w:id="2"/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:rsidTr="001E0877">
        <w:trPr>
          <w:tblHeader/>
        </w:trPr>
        <w:tc>
          <w:tcPr>
            <w:tcW w:w="5310" w:type="dxa"/>
            <w:vAlign w:val="bottom"/>
          </w:tcPr>
          <w:bookmarkStart w:id="3" w:name="MinuteDiscussion"/>
          <w:bookmarkStart w:id="4" w:name="MinuteActionItems"/>
          <w:bookmarkEnd w:id="3"/>
          <w:bookmarkEnd w:id="4"/>
          <w:p w:rsidR="002B2D13" w:rsidRPr="00D60069" w:rsidRDefault="00290766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E8CF278A09DD7D4F9680282DD6EF718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5" w:name="MinutePersonResponsible"/>
        <w:bookmarkEnd w:id="5"/>
        <w:tc>
          <w:tcPr>
            <w:tcW w:w="3060" w:type="dxa"/>
            <w:vAlign w:val="bottom"/>
          </w:tcPr>
          <w:p w:rsidR="002B2D13" w:rsidRPr="00D60069" w:rsidRDefault="00290766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D133DB7BDEB1434BAAD91F97BAEC32D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6" w:name="MinuteDeadline"/>
        <w:bookmarkEnd w:id="6"/>
        <w:tc>
          <w:tcPr>
            <w:tcW w:w="1854" w:type="dxa"/>
            <w:vAlign w:val="bottom"/>
          </w:tcPr>
          <w:p w:rsidR="002B2D13" w:rsidRPr="00D60069" w:rsidRDefault="00290766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63BAB00180331A4383E97513F9E4DCC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:rsidTr="00D60069">
        <w:tc>
          <w:tcPr>
            <w:tcW w:w="5310" w:type="dxa"/>
          </w:tcPr>
          <w:p w:rsidR="002B2D13" w:rsidRPr="00D60069" w:rsidRDefault="00640D87" w:rsidP="00D60069">
            <w:pPr>
              <w:pStyle w:val="ListBullet"/>
              <w:spacing w:after="80"/>
            </w:pPr>
            <w:r>
              <w:t xml:space="preserve">Follow up team meeting </w:t>
            </w:r>
          </w:p>
        </w:tc>
        <w:tc>
          <w:tcPr>
            <w:tcW w:w="3060" w:type="dxa"/>
          </w:tcPr>
          <w:p w:rsidR="002B2D13" w:rsidRPr="00D60069" w:rsidRDefault="00640D87" w:rsidP="00D60069">
            <w:pPr>
              <w:spacing w:after="80"/>
            </w:pPr>
            <w:r>
              <w:t>All team members</w:t>
            </w:r>
          </w:p>
        </w:tc>
        <w:tc>
          <w:tcPr>
            <w:tcW w:w="1854" w:type="dxa"/>
          </w:tcPr>
          <w:p w:rsidR="002B2D13" w:rsidRPr="00D60069" w:rsidRDefault="00640D87" w:rsidP="00D60069">
            <w:pPr>
              <w:spacing w:after="80"/>
            </w:pPr>
            <w:r>
              <w:t>12</w:t>
            </w:r>
            <w:r w:rsidRPr="00640D87">
              <w:rPr>
                <w:vertAlign w:val="superscript"/>
              </w:rPr>
              <w:t>th</w:t>
            </w:r>
            <w:r>
              <w:t xml:space="preserve"> March 2020</w:t>
            </w:r>
          </w:p>
        </w:tc>
      </w:tr>
      <w:bookmarkEnd w:id="1"/>
    </w:tbl>
    <w:p w:rsidR="002B2D13" w:rsidRPr="00D60069" w:rsidRDefault="002B2D13"/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766" w:rsidRDefault="00290766">
      <w:pPr>
        <w:spacing w:before="0" w:after="0"/>
      </w:pPr>
      <w:r>
        <w:separator/>
      </w:r>
    </w:p>
  </w:endnote>
  <w:endnote w:type="continuationSeparator" w:id="0">
    <w:p w:rsidR="00290766" w:rsidRDefault="0029076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766" w:rsidRDefault="00290766">
      <w:pPr>
        <w:spacing w:before="0" w:after="0"/>
      </w:pPr>
      <w:r>
        <w:separator/>
      </w:r>
    </w:p>
  </w:footnote>
  <w:footnote w:type="continuationSeparator" w:id="0">
    <w:p w:rsidR="00290766" w:rsidRDefault="0029076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71A9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129AC"/>
    <w:multiLevelType w:val="hybridMultilevel"/>
    <w:tmpl w:val="AEEC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oNotDisplayPageBoundaries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00"/>
    <w:rsid w:val="001E0877"/>
    <w:rsid w:val="00290766"/>
    <w:rsid w:val="002B2D13"/>
    <w:rsid w:val="0034721D"/>
    <w:rsid w:val="003D5BF7"/>
    <w:rsid w:val="003F257D"/>
    <w:rsid w:val="005A7328"/>
    <w:rsid w:val="006344A8"/>
    <w:rsid w:val="00640D87"/>
    <w:rsid w:val="00734EEC"/>
    <w:rsid w:val="007F04FA"/>
    <w:rsid w:val="00D60069"/>
    <w:rsid w:val="00D62E01"/>
    <w:rsid w:val="00D661EE"/>
    <w:rsid w:val="00E048B4"/>
    <w:rsid w:val="00EA5400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1A9419"/>
  <w15:docId w15:val="{6579C99F-98D8-284E-A035-C467800F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640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6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1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1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6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3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ssica/Library/Containers/com.microsoft.Word/Data/Library/Application%20Support/Microsoft/Office/16.0/DTS/Search/%7bAF62F704-06BF-4A4D-B05E-CB29D5B69498%7dtf1639256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F7F29DCDA83746ABD73CFF9987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58C50-31A7-CF47-BF37-5020FDF2302C}"/>
      </w:docPartPr>
      <w:docPartBody>
        <w:p w:rsidR="00000000" w:rsidRDefault="00B41F98">
          <w:pPr>
            <w:pStyle w:val="D0F7F29DCDA83746ABD73CFF998765DA"/>
          </w:pPr>
          <w:r>
            <w:t>Attendees:</w:t>
          </w:r>
        </w:p>
      </w:docPartBody>
    </w:docPart>
    <w:docPart>
      <w:docPartPr>
        <w:name w:val="D3EBE7B2EF85AF44BC16AF3843BE5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6F035-CDEC-A34C-8D8D-6A53AE4ED365}"/>
      </w:docPartPr>
      <w:docPartBody>
        <w:p w:rsidR="00000000" w:rsidRDefault="00B41F98">
          <w:pPr>
            <w:pStyle w:val="D3EBE7B2EF85AF44BC16AF3843BE5080"/>
          </w:pPr>
          <w:r>
            <w:t>Minutes</w:t>
          </w:r>
        </w:p>
      </w:docPartBody>
    </w:docPart>
    <w:docPart>
      <w:docPartPr>
        <w:name w:val="2264A90728722E4290D884914C76D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71F68-A640-D84E-992F-62A38BA5F100}"/>
      </w:docPartPr>
      <w:docPartBody>
        <w:p w:rsidR="00000000" w:rsidRDefault="00B41F98">
          <w:pPr>
            <w:pStyle w:val="2264A90728722E4290D884914C76D300"/>
          </w:pPr>
          <w:r>
            <w:t>Agenda item:</w:t>
          </w:r>
        </w:p>
      </w:docPartBody>
    </w:docPart>
    <w:docPart>
      <w:docPartPr>
        <w:name w:val="08AD2E38E0F9D84B92BFE14168376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672D3-AE03-A64D-B77F-D54B86298E04}"/>
      </w:docPartPr>
      <w:docPartBody>
        <w:p w:rsidR="00000000" w:rsidRDefault="00B41F98">
          <w:pPr>
            <w:pStyle w:val="08AD2E38E0F9D84B92BFE14168376380"/>
          </w:pPr>
          <w:r>
            <w:t>Presenter:</w:t>
          </w:r>
        </w:p>
      </w:docPartBody>
    </w:docPart>
    <w:docPart>
      <w:docPartPr>
        <w:name w:val="FE45E2F3A545EB43B462DCF97253D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6F9BB-8609-8C4F-84FC-9EDC7196A637}"/>
      </w:docPartPr>
      <w:docPartBody>
        <w:p w:rsidR="00000000" w:rsidRDefault="00B41F98">
          <w:pPr>
            <w:pStyle w:val="FE45E2F3A545EB43B462DCF97253D54B"/>
          </w:pPr>
          <w:r>
            <w:t>Discussion:</w:t>
          </w:r>
        </w:p>
      </w:docPartBody>
    </w:docPart>
    <w:docPart>
      <w:docPartPr>
        <w:name w:val="E8CF278A09DD7D4F9680282DD6EF7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61CB4-046B-2D48-86E3-29101E75DA9E}"/>
      </w:docPartPr>
      <w:docPartBody>
        <w:p w:rsidR="00000000" w:rsidRDefault="00B41F98">
          <w:pPr>
            <w:pStyle w:val="E8CF278A09DD7D4F9680282DD6EF7183"/>
          </w:pPr>
          <w:r>
            <w:t>Action items</w:t>
          </w:r>
        </w:p>
      </w:docPartBody>
    </w:docPart>
    <w:docPart>
      <w:docPartPr>
        <w:name w:val="D133DB7BDEB1434BAAD91F97BAEC3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B6E8F-7273-1748-A5F9-26C6EAA87FCB}"/>
      </w:docPartPr>
      <w:docPartBody>
        <w:p w:rsidR="00000000" w:rsidRDefault="00B41F98">
          <w:pPr>
            <w:pStyle w:val="D133DB7BDEB1434BAAD91F97BAEC32DD"/>
          </w:pPr>
          <w:r>
            <w:t>Person responsible</w:t>
          </w:r>
        </w:p>
      </w:docPartBody>
    </w:docPart>
    <w:docPart>
      <w:docPartPr>
        <w:name w:val="63BAB00180331A4383E97513F9E4D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A7629-D139-414F-80C8-4E3850885255}"/>
      </w:docPartPr>
      <w:docPartBody>
        <w:p w:rsidR="00000000" w:rsidRDefault="00B41F98">
          <w:pPr>
            <w:pStyle w:val="63BAB00180331A4383E97513F9E4DCCB"/>
          </w:pPr>
          <w:r>
            <w:t>Deadline</w:t>
          </w:r>
        </w:p>
      </w:docPartBody>
    </w:docPart>
    <w:docPart>
      <w:docPartPr>
        <w:name w:val="1E4092B3999CF14F9769F4459E453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6D850-B505-3C40-8744-9D0367413355}"/>
      </w:docPartPr>
      <w:docPartBody>
        <w:p w:rsidR="00000000" w:rsidRDefault="00573E13" w:rsidP="00573E13">
          <w:pPr>
            <w:pStyle w:val="1E4092B3999CF14F9769F4459E4534A8"/>
          </w:pPr>
          <w:r w:rsidRPr="00E048B4">
            <w:t>Type of meeting: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13"/>
    <w:rsid w:val="00573E13"/>
    <w:rsid w:val="00B4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2F2A0611F9A74AB97C98482D0F4A1F">
    <w:name w:val="202F2A0611F9A74AB97C98482D0F4A1F"/>
  </w:style>
  <w:style w:type="paragraph" w:customStyle="1" w:styleId="B7C48F33A6320843927639F1DFA84979">
    <w:name w:val="B7C48F33A6320843927639F1DFA84979"/>
  </w:style>
  <w:style w:type="paragraph" w:customStyle="1" w:styleId="C975927942F0D74283E5AF29BAA74B94">
    <w:name w:val="C975927942F0D74283E5AF29BAA74B94"/>
  </w:style>
  <w:style w:type="paragraph" w:customStyle="1" w:styleId="EF6E91C4137F9E4484D065A6DD54D274">
    <w:name w:val="EF6E91C4137F9E4484D065A6DD54D274"/>
  </w:style>
  <w:style w:type="paragraph" w:customStyle="1" w:styleId="C7A513E9F7933047871DE80C62DC7DF6">
    <w:name w:val="C7A513E9F7933047871DE80C62DC7DF6"/>
  </w:style>
  <w:style w:type="paragraph" w:customStyle="1" w:styleId="FCDD851A2027D840AEB33B86D94DB988">
    <w:name w:val="FCDD851A2027D840AEB33B86D94DB988"/>
  </w:style>
  <w:style w:type="paragraph" w:customStyle="1" w:styleId="022F7371DE3A744FACDF9E595A675AF7">
    <w:name w:val="022F7371DE3A744FACDF9E595A675AF7"/>
  </w:style>
  <w:style w:type="paragraph" w:customStyle="1" w:styleId="636D38F994D6DB4FA9257B94724CD4D3">
    <w:name w:val="636D38F994D6DB4FA9257B94724CD4D3"/>
  </w:style>
  <w:style w:type="paragraph" w:customStyle="1" w:styleId="6616374E08A2094FBE47E4313FCB7EF8">
    <w:name w:val="6616374E08A2094FBE47E4313FCB7EF8"/>
  </w:style>
  <w:style w:type="paragraph" w:customStyle="1" w:styleId="0CC6826D8F978C4499157C1C1F11EEA0">
    <w:name w:val="0CC6826D8F978C4499157C1C1F11EEA0"/>
  </w:style>
  <w:style w:type="paragraph" w:customStyle="1" w:styleId="94718A4243D6124895E2C4AC5E5238DA">
    <w:name w:val="94718A4243D6124895E2C4AC5E5238DA"/>
  </w:style>
  <w:style w:type="paragraph" w:customStyle="1" w:styleId="9AFE68A2CBAA6D4BA6DAC6F38EBAC9EB">
    <w:name w:val="9AFE68A2CBAA6D4BA6DAC6F38EBAC9EB"/>
  </w:style>
  <w:style w:type="paragraph" w:customStyle="1" w:styleId="7676511AFBA84446B0BD59C45BAAF54E">
    <w:name w:val="7676511AFBA84446B0BD59C45BAAF54E"/>
  </w:style>
  <w:style w:type="paragraph" w:customStyle="1" w:styleId="552B6D208B9B3E4B9320D87A0A74FC60">
    <w:name w:val="552B6D208B9B3E4B9320D87A0A74FC60"/>
  </w:style>
  <w:style w:type="paragraph" w:customStyle="1" w:styleId="D0F7F29DCDA83746ABD73CFF998765DA">
    <w:name w:val="D0F7F29DCDA83746ABD73CFF998765DA"/>
  </w:style>
  <w:style w:type="paragraph" w:customStyle="1" w:styleId="49391091A3906544A0FEEDC08C14489A">
    <w:name w:val="49391091A3906544A0FEEDC08C14489A"/>
  </w:style>
  <w:style w:type="paragraph" w:customStyle="1" w:styleId="C357D9AABBC9A44DA070B3E5EE1B3772">
    <w:name w:val="C357D9AABBC9A44DA070B3E5EE1B3772"/>
  </w:style>
  <w:style w:type="paragraph" w:customStyle="1" w:styleId="B889B3F290165D42823C6CC055C5BBA5">
    <w:name w:val="B889B3F290165D42823C6CC055C5BBA5"/>
  </w:style>
  <w:style w:type="paragraph" w:customStyle="1" w:styleId="8C6A94E6E5CDF7499A8C636A355D0A31">
    <w:name w:val="8C6A94E6E5CDF7499A8C636A355D0A31"/>
  </w:style>
  <w:style w:type="paragraph" w:customStyle="1" w:styleId="4FE1B596AADB964E864BC1FF5A39A8CE">
    <w:name w:val="4FE1B596AADB964E864BC1FF5A39A8CE"/>
  </w:style>
  <w:style w:type="paragraph" w:customStyle="1" w:styleId="D3EBE7B2EF85AF44BC16AF3843BE5080">
    <w:name w:val="D3EBE7B2EF85AF44BC16AF3843BE5080"/>
  </w:style>
  <w:style w:type="paragraph" w:customStyle="1" w:styleId="2264A90728722E4290D884914C76D300">
    <w:name w:val="2264A90728722E4290D884914C76D300"/>
  </w:style>
  <w:style w:type="paragraph" w:customStyle="1" w:styleId="C958D5C7DCA4544CA57B53C37F4D9FFB">
    <w:name w:val="C958D5C7DCA4544CA57B53C37F4D9FFB"/>
  </w:style>
  <w:style w:type="paragraph" w:customStyle="1" w:styleId="08AD2E38E0F9D84B92BFE14168376380">
    <w:name w:val="08AD2E38E0F9D84B92BFE14168376380"/>
  </w:style>
  <w:style w:type="paragraph" w:customStyle="1" w:styleId="04E1988F1035514C81B01842381B4164">
    <w:name w:val="04E1988F1035514C81B01842381B4164"/>
  </w:style>
  <w:style w:type="paragraph" w:customStyle="1" w:styleId="FE45E2F3A545EB43B462DCF97253D54B">
    <w:name w:val="FE45E2F3A545EB43B462DCF97253D54B"/>
  </w:style>
  <w:style w:type="paragraph" w:customStyle="1" w:styleId="9E457D15C7F16740ACA95D30483FA0C2">
    <w:name w:val="9E457D15C7F16740ACA95D30483FA0C2"/>
  </w:style>
  <w:style w:type="paragraph" w:customStyle="1" w:styleId="1913243FCFEC1E46AD52AB84EC1CC2E1">
    <w:name w:val="1913243FCFEC1E46AD52AB84EC1CC2E1"/>
  </w:style>
  <w:style w:type="paragraph" w:customStyle="1" w:styleId="B487F42CED5E0B4E8C9EF20DC39873C3">
    <w:name w:val="B487F42CED5E0B4E8C9EF20DC39873C3"/>
  </w:style>
  <w:style w:type="paragraph" w:customStyle="1" w:styleId="E8CF278A09DD7D4F9680282DD6EF7183">
    <w:name w:val="E8CF278A09DD7D4F9680282DD6EF7183"/>
  </w:style>
  <w:style w:type="paragraph" w:customStyle="1" w:styleId="D133DB7BDEB1434BAAD91F97BAEC32DD">
    <w:name w:val="D133DB7BDEB1434BAAD91F97BAEC32DD"/>
  </w:style>
  <w:style w:type="paragraph" w:customStyle="1" w:styleId="63BAB00180331A4383E97513F9E4DCCB">
    <w:name w:val="63BAB00180331A4383E97513F9E4DCCB"/>
  </w:style>
  <w:style w:type="paragraph" w:customStyle="1" w:styleId="5F2402DE50AB8A49AD591437600EB220">
    <w:name w:val="5F2402DE50AB8A49AD591437600EB220"/>
  </w:style>
  <w:style w:type="paragraph" w:customStyle="1" w:styleId="67BA9F7CA95FFA45BEF7D826EFB24E4B">
    <w:name w:val="67BA9F7CA95FFA45BEF7D826EFB24E4B"/>
  </w:style>
  <w:style w:type="paragraph" w:customStyle="1" w:styleId="E967AA708B40124EA9D2E8A94B6B3369">
    <w:name w:val="E967AA708B40124EA9D2E8A94B6B3369"/>
  </w:style>
  <w:style w:type="paragraph" w:customStyle="1" w:styleId="297C5016F04DD849B65681F47B2253AF">
    <w:name w:val="297C5016F04DD849B65681F47B2253AF"/>
  </w:style>
  <w:style w:type="paragraph" w:customStyle="1" w:styleId="56C00FA5983C764890F71EE787473395">
    <w:name w:val="56C00FA5983C764890F71EE787473395"/>
  </w:style>
  <w:style w:type="paragraph" w:customStyle="1" w:styleId="9EEE0E74C3C1E145BE941536549F31E7">
    <w:name w:val="9EEE0E74C3C1E145BE941536549F31E7"/>
  </w:style>
  <w:style w:type="paragraph" w:customStyle="1" w:styleId="7495D32E50964847A526C2232C954E00">
    <w:name w:val="7495D32E50964847A526C2232C954E00"/>
  </w:style>
  <w:style w:type="paragraph" w:customStyle="1" w:styleId="44A986F4C63B0D4EAA460A5E128BE6AD">
    <w:name w:val="44A986F4C63B0D4EAA460A5E128BE6AD"/>
  </w:style>
  <w:style w:type="paragraph" w:customStyle="1" w:styleId="C320C8AD189E5D46B760F5F834A44712">
    <w:name w:val="C320C8AD189E5D46B760F5F834A44712"/>
  </w:style>
  <w:style w:type="paragraph" w:customStyle="1" w:styleId="391B6072C8D8FB41B169DCAE8E5A0E74">
    <w:name w:val="391B6072C8D8FB41B169DCAE8E5A0E74"/>
  </w:style>
  <w:style w:type="paragraph" w:customStyle="1" w:styleId="32322480AA64C6468C29DAD651B54C4C">
    <w:name w:val="32322480AA64C6468C29DAD651B54C4C"/>
  </w:style>
  <w:style w:type="paragraph" w:customStyle="1" w:styleId="2757A1CD092C4646A626A7EEA2DA5A21">
    <w:name w:val="2757A1CD092C4646A626A7EEA2DA5A21"/>
  </w:style>
  <w:style w:type="paragraph" w:customStyle="1" w:styleId="20A1E6FE7E3386459B142371725A3BF4">
    <w:name w:val="20A1E6FE7E3386459B142371725A3BF4"/>
  </w:style>
  <w:style w:type="paragraph" w:customStyle="1" w:styleId="30B242D08CABF54C82CA4C37465EBB04">
    <w:name w:val="30B242D08CABF54C82CA4C37465EBB04"/>
  </w:style>
  <w:style w:type="paragraph" w:customStyle="1" w:styleId="1BF1610965738B45ADA3DFE9F541BD1C">
    <w:name w:val="1BF1610965738B45ADA3DFE9F541BD1C"/>
  </w:style>
  <w:style w:type="paragraph" w:customStyle="1" w:styleId="0DB25C3D24AA984CBBC1B26721F6B52C">
    <w:name w:val="0DB25C3D24AA984CBBC1B26721F6B52C"/>
  </w:style>
  <w:style w:type="paragraph" w:customStyle="1" w:styleId="1ADF47698D50E14EB4946E024974B3B5">
    <w:name w:val="1ADF47698D50E14EB4946E024974B3B5"/>
  </w:style>
  <w:style w:type="paragraph" w:customStyle="1" w:styleId="75866C164EC4814F80DD69AC4A91759C">
    <w:name w:val="75866C164EC4814F80DD69AC4A91759C"/>
  </w:style>
  <w:style w:type="paragraph" w:customStyle="1" w:styleId="7209BFDC17B91148A2198259CE667CC4">
    <w:name w:val="7209BFDC17B91148A2198259CE667CC4"/>
  </w:style>
  <w:style w:type="paragraph" w:customStyle="1" w:styleId="67C47EF65460394D9049CBC11A5DE87D">
    <w:name w:val="67C47EF65460394D9049CBC11A5DE87D"/>
  </w:style>
  <w:style w:type="paragraph" w:customStyle="1" w:styleId="2389211C10571F47B8C0950AD9750386">
    <w:name w:val="2389211C10571F47B8C0950AD9750386"/>
  </w:style>
  <w:style w:type="paragraph" w:customStyle="1" w:styleId="7699CAC86C560D47BFC3B6ED27836DA6">
    <w:name w:val="7699CAC86C560D47BFC3B6ED27836DA6"/>
  </w:style>
  <w:style w:type="paragraph" w:customStyle="1" w:styleId="DC2203C985E30344937354385C457C47">
    <w:name w:val="DC2203C985E30344937354385C457C47"/>
  </w:style>
  <w:style w:type="paragraph" w:customStyle="1" w:styleId="21292A98F687414AB288715CA8144949">
    <w:name w:val="21292A98F687414AB288715CA8144949"/>
  </w:style>
  <w:style w:type="paragraph" w:customStyle="1" w:styleId="818C18B9BE43AB42B596E7CC1861567A">
    <w:name w:val="818C18B9BE43AB42B596E7CC1861567A"/>
  </w:style>
  <w:style w:type="paragraph" w:customStyle="1" w:styleId="47EA488689305649AFFE7271484EC628">
    <w:name w:val="47EA488689305649AFFE7271484EC628"/>
  </w:style>
  <w:style w:type="paragraph" w:customStyle="1" w:styleId="EF160CDC6E860E4988955EB28FC86D01">
    <w:name w:val="EF160CDC6E860E4988955EB28FC86D01"/>
  </w:style>
  <w:style w:type="paragraph" w:customStyle="1" w:styleId="C12327571DF84043B775A99D946224C3">
    <w:name w:val="C12327571DF84043B775A99D946224C3"/>
  </w:style>
  <w:style w:type="paragraph" w:customStyle="1" w:styleId="004D097DD7E2554A822F4C22F88F86AE">
    <w:name w:val="004D097DD7E2554A822F4C22F88F86AE"/>
  </w:style>
  <w:style w:type="paragraph" w:customStyle="1" w:styleId="713AE44BD81C934FB29824C65C3E566C">
    <w:name w:val="713AE44BD81C934FB29824C65C3E566C"/>
  </w:style>
  <w:style w:type="paragraph" w:customStyle="1" w:styleId="97ABC6640819D2488EDE90B0A2C6DC12">
    <w:name w:val="97ABC6640819D2488EDE90B0A2C6DC12"/>
  </w:style>
  <w:style w:type="paragraph" w:customStyle="1" w:styleId="4AD454FF61268C47BE1BBD92B9CDA9F0">
    <w:name w:val="4AD454FF61268C47BE1BBD92B9CDA9F0"/>
  </w:style>
  <w:style w:type="paragraph" w:customStyle="1" w:styleId="AF6EB4EB7B0B63489EE81C8CA2136551">
    <w:name w:val="AF6EB4EB7B0B63489EE81C8CA2136551"/>
  </w:style>
  <w:style w:type="paragraph" w:customStyle="1" w:styleId="C99BA9CFFA73F4418085B5FACBC5BE3E">
    <w:name w:val="C99BA9CFFA73F4418085B5FACBC5BE3E"/>
  </w:style>
  <w:style w:type="paragraph" w:customStyle="1" w:styleId="FDBA117344F883458D3067D3C404B801">
    <w:name w:val="FDBA117344F883458D3067D3C404B801"/>
  </w:style>
  <w:style w:type="paragraph" w:customStyle="1" w:styleId="38C95710C70EDC45A16948B4A7702242">
    <w:name w:val="38C95710C70EDC45A16948B4A7702242"/>
  </w:style>
  <w:style w:type="paragraph" w:customStyle="1" w:styleId="7CF75CA87C3FAF45B73F8342E4672201">
    <w:name w:val="7CF75CA87C3FAF45B73F8342E4672201"/>
  </w:style>
  <w:style w:type="paragraph" w:customStyle="1" w:styleId="EC6002E176ACD3459580587E6F41168A">
    <w:name w:val="EC6002E176ACD3459580587E6F41168A"/>
  </w:style>
  <w:style w:type="paragraph" w:customStyle="1" w:styleId="3C0F62F66F288042A6C1F3698371A4CD">
    <w:name w:val="3C0F62F66F288042A6C1F3698371A4CD"/>
  </w:style>
  <w:style w:type="paragraph" w:customStyle="1" w:styleId="4706A1BE3AE2244BB9A689F4D99A2FDD">
    <w:name w:val="4706A1BE3AE2244BB9A689F4D99A2FDD"/>
  </w:style>
  <w:style w:type="paragraph" w:customStyle="1" w:styleId="471C5E8F1B4C04439D4AF534F5865406">
    <w:name w:val="471C5E8F1B4C04439D4AF534F5865406"/>
  </w:style>
  <w:style w:type="paragraph" w:customStyle="1" w:styleId="731EB65003DF0842A1A8D7A9C77C0DC2">
    <w:name w:val="731EB65003DF0842A1A8D7A9C77C0DC2"/>
  </w:style>
  <w:style w:type="paragraph" w:customStyle="1" w:styleId="D5A1FFCAA657424682C2E539303A6F4A">
    <w:name w:val="D5A1FFCAA657424682C2E539303A6F4A"/>
  </w:style>
  <w:style w:type="paragraph" w:customStyle="1" w:styleId="E069398AFA73DF44B79B59DAA92B88BA">
    <w:name w:val="E069398AFA73DF44B79B59DAA92B88BA"/>
  </w:style>
  <w:style w:type="paragraph" w:customStyle="1" w:styleId="4E188D15E71DFE4CB5FE485526B34F95">
    <w:name w:val="4E188D15E71DFE4CB5FE485526B34F95"/>
  </w:style>
  <w:style w:type="paragraph" w:customStyle="1" w:styleId="9FC782F98EAB754988B3365CEC18CFDF">
    <w:name w:val="9FC782F98EAB754988B3365CEC18CFDF"/>
  </w:style>
  <w:style w:type="paragraph" w:customStyle="1" w:styleId="BB307B4E2BBE76419B4BD3E32360F277">
    <w:name w:val="BB307B4E2BBE76419B4BD3E32360F277"/>
  </w:style>
  <w:style w:type="paragraph" w:customStyle="1" w:styleId="63CE90CE5E3F1E4C98FBDF7D89B06DBF">
    <w:name w:val="63CE90CE5E3F1E4C98FBDF7D89B06DBF"/>
  </w:style>
  <w:style w:type="paragraph" w:customStyle="1" w:styleId="ACBB6FF8B160A7408D43081BC3E9E686">
    <w:name w:val="ACBB6FF8B160A7408D43081BC3E9E686"/>
  </w:style>
  <w:style w:type="paragraph" w:customStyle="1" w:styleId="1F054044CB7F7F489CC7E9AFA03A91AD">
    <w:name w:val="1F054044CB7F7F489CC7E9AFA03A91AD"/>
  </w:style>
  <w:style w:type="paragraph" w:customStyle="1" w:styleId="AAE9853DF7A4E04981195A2CA6F5A5D4">
    <w:name w:val="AAE9853DF7A4E04981195A2CA6F5A5D4"/>
  </w:style>
  <w:style w:type="paragraph" w:customStyle="1" w:styleId="57A3557313401947A9FD462EB7C43236">
    <w:name w:val="57A3557313401947A9FD462EB7C43236"/>
  </w:style>
  <w:style w:type="paragraph" w:customStyle="1" w:styleId="A74DD30882CD8E47961618B687487413">
    <w:name w:val="A74DD30882CD8E47961618B687487413"/>
  </w:style>
  <w:style w:type="paragraph" w:customStyle="1" w:styleId="20C8367B02B79641928D17F32CB44E17">
    <w:name w:val="20C8367B02B79641928D17F32CB44E17"/>
  </w:style>
  <w:style w:type="paragraph" w:customStyle="1" w:styleId="4E40709F17029444B3BA5B3C9309FBBC">
    <w:name w:val="4E40709F17029444B3BA5B3C9309FBBC"/>
  </w:style>
  <w:style w:type="paragraph" w:customStyle="1" w:styleId="22563C48CC15E14184732F0CDA9D0C26">
    <w:name w:val="22563C48CC15E14184732F0CDA9D0C26"/>
  </w:style>
  <w:style w:type="paragraph" w:customStyle="1" w:styleId="1E4092B3999CF14F9769F4459E4534A8">
    <w:name w:val="1E4092B3999CF14F9769F4459E4534A8"/>
    <w:rsid w:val="00573E13"/>
  </w:style>
  <w:style w:type="paragraph" w:customStyle="1" w:styleId="B4162FFD81C613498EDA88254B2F7887">
    <w:name w:val="B4162FFD81C613498EDA88254B2F7887"/>
    <w:rsid w:val="00573E13"/>
  </w:style>
  <w:style w:type="paragraph" w:customStyle="1" w:styleId="8E5157CDD2FDD640B66A034EB17435C8">
    <w:name w:val="8E5157CDD2FDD640B66A034EB17435C8"/>
    <w:rsid w:val="00573E13"/>
  </w:style>
  <w:style w:type="paragraph" w:customStyle="1" w:styleId="B4BB38C2A99A7D47AA600272EA609479">
    <w:name w:val="B4BB38C2A99A7D47AA600272EA609479"/>
    <w:rsid w:val="00573E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24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Chuanxi Fu</cp:lastModifiedBy>
  <cp:revision>2</cp:revision>
  <dcterms:created xsi:type="dcterms:W3CDTF">2020-03-13T07:19:00Z</dcterms:created>
  <dcterms:modified xsi:type="dcterms:W3CDTF">2020-03-13T07:48:00Z</dcterms:modified>
  <cp:version/>
</cp:coreProperties>
</file>