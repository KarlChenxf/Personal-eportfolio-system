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441E1C1C" w14:textId="77777777" w:rsidTr="001E0877">
        <w:tc>
          <w:tcPr>
            <w:tcW w:w="7650" w:type="dxa"/>
          </w:tcPr>
          <w:p w14:paraId="4D2FC7AD" w14:textId="77777777" w:rsidR="002B2D13" w:rsidRPr="00D60069" w:rsidRDefault="006A7E23">
            <w:pPr>
              <w:pStyle w:val="Title"/>
            </w:pPr>
            <w:r>
              <w:t>Team</w:t>
            </w:r>
            <w:r w:rsidR="00EA5400">
              <w:t xml:space="preserve"> Meeting</w:t>
            </w:r>
          </w:p>
        </w:tc>
        <w:tc>
          <w:tcPr>
            <w:tcW w:w="2574" w:type="dxa"/>
            <w:vAlign w:val="bottom"/>
          </w:tcPr>
          <w:p w14:paraId="3D0C08D8" w14:textId="77777777" w:rsidR="00D62E01" w:rsidRPr="00D60069" w:rsidRDefault="006A7E23">
            <w:pPr>
              <w:pStyle w:val="Heading3"/>
            </w:pPr>
            <w:r>
              <w:rPr>
                <w:vertAlign w:val="superscript"/>
              </w:rPr>
              <w:t>9</w:t>
            </w:r>
            <w:r w:rsidR="00EA5400" w:rsidRPr="00EA5400">
              <w:rPr>
                <w:vertAlign w:val="superscript"/>
              </w:rPr>
              <w:t>th</w:t>
            </w:r>
            <w:r w:rsidR="00EA5400">
              <w:t xml:space="preserve"> March 2020 </w:t>
            </w:r>
          </w:p>
          <w:p w14:paraId="11BC2DDF" w14:textId="4F3C5CE0" w:rsidR="00D62E01" w:rsidRPr="00D60069" w:rsidRDefault="006A7E23">
            <w:pPr>
              <w:pStyle w:val="Heading3"/>
            </w:pPr>
            <w:r>
              <w:t>3</w:t>
            </w:r>
            <w:r w:rsidR="00EA5400">
              <w:t>:</w:t>
            </w:r>
            <w:r>
              <w:t>3</w:t>
            </w:r>
            <w:r w:rsidR="00EA5400">
              <w:t>0pm-</w:t>
            </w:r>
            <w:r>
              <w:t>4</w:t>
            </w:r>
            <w:r w:rsidR="00EA5400">
              <w:t>:</w:t>
            </w:r>
            <w:r w:rsidR="009A5AD5">
              <w:t>3</w:t>
            </w:r>
            <w:r w:rsidR="00EA5400">
              <w:t>0pm</w:t>
            </w:r>
          </w:p>
          <w:p w14:paraId="7B3890F6" w14:textId="2F208C1A" w:rsidR="002B2D13" w:rsidRPr="00D60069" w:rsidRDefault="009A5AD5" w:rsidP="00D62E01">
            <w:pPr>
              <w:pStyle w:val="Heading3"/>
            </w:pPr>
            <w:r>
              <w:t xml:space="preserve">ZOOM: </w:t>
            </w:r>
            <w:r w:rsidRPr="009A5AD5">
              <w:t>250922286</w:t>
            </w:r>
          </w:p>
        </w:tc>
      </w:tr>
    </w:tbl>
    <w:tbl>
      <w:tblPr>
        <w:tblStyle w:val="PlainTable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14:paraId="01CC03FE" w14:textId="77777777" w:rsidTr="00EA5400">
        <w:tc>
          <w:tcPr>
            <w:tcW w:w="1779" w:type="dxa"/>
            <w:tcMar>
              <w:top w:w="144" w:type="dxa"/>
            </w:tcMar>
          </w:tcPr>
          <w:p w14:paraId="522949FE" w14:textId="77777777" w:rsidR="00EA5400" w:rsidRPr="00D60069" w:rsidRDefault="00782AD6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EndPr/>
              <w:sdtContent>
                <w:r w:rsidR="00EA540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15087DBA" w14:textId="418DD03B" w:rsidR="00EA5400" w:rsidRPr="00D60069" w:rsidRDefault="009A5AD5" w:rsidP="00D60069">
            <w:pPr>
              <w:spacing w:after="80"/>
              <w:rPr>
                <w:lang w:eastAsia="zh-CN"/>
              </w:rPr>
            </w:pPr>
            <w:r>
              <w:rPr>
                <w:lang w:eastAsia="zh-CN"/>
              </w:rPr>
              <w:t>Second</w:t>
            </w:r>
            <w:r w:rsidR="00EA5400">
              <w:rPr>
                <w:lang w:eastAsia="zh-CN"/>
              </w:rPr>
              <w:t xml:space="preserve"> </w:t>
            </w:r>
            <w:r w:rsidR="00C47F3D">
              <w:rPr>
                <w:lang w:eastAsia="zh-CN"/>
              </w:rPr>
              <w:t xml:space="preserve">Team </w:t>
            </w:r>
            <w:r w:rsidR="00EA5400">
              <w:rPr>
                <w:rFonts w:hint="eastAsia"/>
                <w:lang w:eastAsia="zh-CN"/>
              </w:rPr>
              <w:t>Meeting</w:t>
            </w:r>
          </w:p>
        </w:tc>
      </w:tr>
      <w:tr w:rsidR="00EA5400" w:rsidRPr="00D60069" w14:paraId="678FD452" w14:textId="77777777" w:rsidTr="00EA5400">
        <w:tc>
          <w:tcPr>
            <w:tcW w:w="1779" w:type="dxa"/>
          </w:tcPr>
          <w:p w14:paraId="0AC1DC54" w14:textId="77777777" w:rsidR="00EA5400" w:rsidRPr="00D60069" w:rsidRDefault="00EA5400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4A2E26B5" w14:textId="77777777"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4A36A714" w14:textId="77777777" w:rsidTr="00E048B4">
        <w:tc>
          <w:tcPr>
            <w:tcW w:w="1980" w:type="dxa"/>
            <w:tcMar>
              <w:top w:w="144" w:type="dxa"/>
            </w:tcMar>
          </w:tcPr>
          <w:p w14:paraId="13D131E5" w14:textId="77777777" w:rsidR="002B2D13" w:rsidRPr="00D60069" w:rsidRDefault="00782AD6">
            <w:pPr>
              <w:pStyle w:val="Heading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5B73EB71" w14:textId="77777777" w:rsidR="00EA5400" w:rsidRDefault="00EA5400" w:rsidP="00EA5400">
            <w:proofErr w:type="spellStart"/>
            <w:r>
              <w:t>Xuefeng</w:t>
            </w:r>
            <w:proofErr w:type="spellEnd"/>
            <w:r>
              <w:t xml:space="preserve"> Chen</w:t>
            </w:r>
          </w:p>
          <w:p w14:paraId="091C324F" w14:textId="77777777" w:rsidR="00EA5400" w:rsidRDefault="00EA5400" w:rsidP="00EA5400">
            <w:proofErr w:type="spellStart"/>
            <w:r>
              <w:t>Chuanxi</w:t>
            </w:r>
            <w:proofErr w:type="spellEnd"/>
            <w:r>
              <w:t xml:space="preserve"> Fu </w:t>
            </w:r>
          </w:p>
          <w:p w14:paraId="19C2B587" w14:textId="787A3009" w:rsidR="00EA5400" w:rsidRDefault="00EA5400" w:rsidP="00EA5400">
            <w:r>
              <w:t xml:space="preserve">Shang Gao </w:t>
            </w:r>
          </w:p>
          <w:p w14:paraId="0291C9DA" w14:textId="000DFA8F" w:rsidR="009A5AD5" w:rsidRDefault="009A5AD5" w:rsidP="00EA5400">
            <w:r>
              <w:t>Chang Liu</w:t>
            </w:r>
            <w:bookmarkStart w:id="0" w:name="_GoBack"/>
            <w:bookmarkEnd w:id="0"/>
          </w:p>
          <w:p w14:paraId="5DBAB1B1" w14:textId="77777777" w:rsidR="006A7E23" w:rsidRDefault="006A7E23" w:rsidP="00EA5400">
            <w:r w:rsidRPr="006A7E23">
              <w:t xml:space="preserve">Austen </w:t>
            </w:r>
            <w:proofErr w:type="spellStart"/>
            <w:r w:rsidRPr="006A7E23">
              <w:t>McClernon</w:t>
            </w:r>
            <w:proofErr w:type="spellEnd"/>
          </w:p>
          <w:p w14:paraId="5E3FAF3C" w14:textId="77777777" w:rsidR="00EA5400" w:rsidRDefault="00EA5400" w:rsidP="00EA5400">
            <w:proofErr w:type="spellStart"/>
            <w:r>
              <w:t>Yiyang</w:t>
            </w:r>
            <w:proofErr w:type="spellEnd"/>
            <w:r>
              <w:t xml:space="preserve"> XU</w:t>
            </w:r>
          </w:p>
          <w:p w14:paraId="4C328C21" w14:textId="77777777" w:rsidR="002B2D13" w:rsidRPr="00D60069" w:rsidRDefault="002B2D13" w:rsidP="00EA5400"/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14:paraId="2DB482FB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7936684" w14:textId="77777777" w:rsidTr="00D62E01">
        <w:tc>
          <w:tcPr>
            <w:tcW w:w="1620" w:type="dxa"/>
          </w:tcPr>
          <w:bookmarkStart w:id="1" w:name="MinuteItems"/>
          <w:bookmarkStart w:id="2" w:name="MinuteTopicSection"/>
          <w:bookmarkEnd w:id="1"/>
          <w:p w14:paraId="0111B36D" w14:textId="77777777" w:rsidR="002B2D13" w:rsidRPr="00D60069" w:rsidRDefault="00782AD6">
            <w:pPr>
              <w:pStyle w:val="Heading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1F1D00B7" w14:textId="77777777" w:rsidR="002B2D13" w:rsidRPr="00D60069" w:rsidRDefault="00972126">
            <w:pPr>
              <w:rPr>
                <w:lang w:eastAsia="zh-CN"/>
              </w:rPr>
            </w:pPr>
            <w:r>
              <w:rPr>
                <w:lang w:eastAsia="zh-CN"/>
              </w:rPr>
              <w:t>Discuss project requirement and assessment</w:t>
            </w:r>
            <w:r w:rsidR="00EA5400">
              <w:rPr>
                <w:lang w:eastAsia="zh-CN"/>
              </w:rPr>
              <w:t xml:space="preserve"> </w:t>
            </w:r>
          </w:p>
        </w:tc>
        <w:tc>
          <w:tcPr>
            <w:tcW w:w="1324" w:type="dxa"/>
          </w:tcPr>
          <w:p w14:paraId="36B13517" w14:textId="77777777" w:rsidR="002B2D13" w:rsidRPr="00D60069" w:rsidRDefault="00782AD6">
            <w:pPr>
              <w:pStyle w:val="Heading2"/>
            </w:pPr>
            <w:sdt>
              <w:sdtPr>
                <w:id w:val="1737199064"/>
                <w:placeholder>
                  <w:docPart w:val="08AD2E38E0F9D84B92BFE141683763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474E72B5" w14:textId="77777777" w:rsidR="002B2D13" w:rsidRPr="00D60069" w:rsidRDefault="00972126">
            <w:r w:rsidRPr="00972126">
              <w:rPr>
                <w:rFonts w:ascii="Arial" w:hAnsi="Arial" w:cs="Arial"/>
                <w:color w:val="000000"/>
                <w:shd w:val="clear" w:color="auto" w:fill="FFFFFF"/>
              </w:rPr>
              <w:t xml:space="preserve">Austen </w:t>
            </w:r>
            <w:proofErr w:type="spellStart"/>
            <w:r w:rsidRPr="00972126">
              <w:rPr>
                <w:rFonts w:ascii="Arial" w:hAnsi="Arial" w:cs="Arial"/>
                <w:color w:val="000000"/>
                <w:shd w:val="clear" w:color="auto" w:fill="FFFFFF"/>
              </w:rPr>
              <w:t>McClernon</w:t>
            </w:r>
            <w:proofErr w:type="spellEnd"/>
            <w:r w:rsidRPr="00972126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</w:tr>
    </w:tbl>
    <w:p w14:paraId="5CD0AAD8" w14:textId="77777777" w:rsidR="002B2D13" w:rsidRPr="00D60069" w:rsidRDefault="00782AD6">
      <w:pPr>
        <w:pStyle w:val="Heading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4C3718F4" w14:textId="77777777" w:rsidR="002B2D13" w:rsidRDefault="00972126" w:rsidP="00972126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Get to know each other</w:t>
      </w:r>
    </w:p>
    <w:p w14:paraId="78C52579" w14:textId="77777777" w:rsidR="00972126" w:rsidRDefault="00972126" w:rsidP="00972126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General discussion about project requirement and time schedule</w:t>
      </w:r>
    </w:p>
    <w:p w14:paraId="3E3B952F" w14:textId="77777777" w:rsidR="00972126" w:rsidRPr="00D60069" w:rsidRDefault="00972126" w:rsidP="00972126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Weekly online meeting on Monday afternoon 3:30pm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725C4989" w14:textId="77777777" w:rsidTr="001E0877">
        <w:trPr>
          <w:tblHeader/>
        </w:trPr>
        <w:tc>
          <w:tcPr>
            <w:tcW w:w="5310" w:type="dxa"/>
            <w:vAlign w:val="bottom"/>
          </w:tcPr>
          <w:bookmarkStart w:id="3" w:name="MinuteDiscussion"/>
          <w:bookmarkStart w:id="4" w:name="MinuteActionItems"/>
          <w:bookmarkEnd w:id="3"/>
          <w:bookmarkEnd w:id="4"/>
          <w:p w14:paraId="0ED6FA3A" w14:textId="77777777" w:rsidR="002B2D13" w:rsidRPr="00D60069" w:rsidRDefault="00782AD6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5" w:name="MinutePersonResponsible"/>
        <w:bookmarkEnd w:id="5"/>
        <w:tc>
          <w:tcPr>
            <w:tcW w:w="3060" w:type="dxa"/>
            <w:vAlign w:val="bottom"/>
          </w:tcPr>
          <w:p w14:paraId="684A47DA" w14:textId="77777777" w:rsidR="002B2D13" w:rsidRPr="00D60069" w:rsidRDefault="00782AD6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6" w:name="MinuteDeadline"/>
        <w:bookmarkEnd w:id="6"/>
        <w:tc>
          <w:tcPr>
            <w:tcW w:w="1854" w:type="dxa"/>
            <w:vAlign w:val="bottom"/>
          </w:tcPr>
          <w:p w14:paraId="04B36CA9" w14:textId="77777777" w:rsidR="002B2D13" w:rsidRPr="00D60069" w:rsidRDefault="00782AD6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0C1FE97E" w14:textId="77777777" w:rsidTr="00D60069">
        <w:tc>
          <w:tcPr>
            <w:tcW w:w="5310" w:type="dxa"/>
          </w:tcPr>
          <w:p w14:paraId="597E0B2C" w14:textId="77777777" w:rsidR="002B2D13" w:rsidRPr="00D60069" w:rsidRDefault="00972126" w:rsidP="00D60069">
            <w:pPr>
              <w:pStyle w:val="ListBullet"/>
              <w:spacing w:after="80"/>
            </w:pPr>
            <w:r>
              <w:t xml:space="preserve">Arrange first </w:t>
            </w:r>
            <w:r>
              <w:rPr>
                <w:lang w:eastAsia="zh-CN"/>
              </w:rPr>
              <w:t>client meeting</w:t>
            </w:r>
            <w:r w:rsidR="00640D87">
              <w:t xml:space="preserve"> </w:t>
            </w:r>
          </w:p>
        </w:tc>
        <w:tc>
          <w:tcPr>
            <w:tcW w:w="3060" w:type="dxa"/>
          </w:tcPr>
          <w:p w14:paraId="537F814F" w14:textId="77777777" w:rsidR="002B2D13" w:rsidRPr="00D60069" w:rsidRDefault="00640D87" w:rsidP="00D60069">
            <w:pPr>
              <w:spacing w:after="80"/>
            </w:pPr>
            <w:r>
              <w:t>All team members</w:t>
            </w:r>
          </w:p>
        </w:tc>
        <w:tc>
          <w:tcPr>
            <w:tcW w:w="1854" w:type="dxa"/>
          </w:tcPr>
          <w:p w14:paraId="5D9083DF" w14:textId="77777777" w:rsidR="002B2D13" w:rsidRPr="00D60069" w:rsidRDefault="00640D87" w:rsidP="00D60069">
            <w:pPr>
              <w:spacing w:after="80"/>
            </w:pPr>
            <w:r>
              <w:t>12</w:t>
            </w:r>
            <w:r w:rsidRPr="00640D87">
              <w:rPr>
                <w:vertAlign w:val="superscript"/>
              </w:rPr>
              <w:t>th</w:t>
            </w:r>
            <w:r>
              <w:t xml:space="preserve"> March 2020</w:t>
            </w:r>
          </w:p>
        </w:tc>
      </w:tr>
      <w:bookmarkEnd w:id="2"/>
    </w:tbl>
    <w:p w14:paraId="3F4D3455" w14:textId="77777777" w:rsidR="002B2D13" w:rsidRPr="00D60069" w:rsidRDefault="002B2D13"/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A858F" w14:textId="77777777" w:rsidR="00782AD6" w:rsidRDefault="00782AD6">
      <w:pPr>
        <w:spacing w:before="0" w:after="0"/>
      </w:pPr>
      <w:r>
        <w:separator/>
      </w:r>
    </w:p>
  </w:endnote>
  <w:endnote w:type="continuationSeparator" w:id="0">
    <w:p w14:paraId="2F3B4BE5" w14:textId="77777777" w:rsidR="00782AD6" w:rsidRDefault="00782A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5AC5E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CDD16" w14:textId="77777777" w:rsidR="00782AD6" w:rsidRDefault="00782AD6">
      <w:pPr>
        <w:spacing w:before="0" w:after="0"/>
      </w:pPr>
      <w:r>
        <w:separator/>
      </w:r>
    </w:p>
  </w:footnote>
  <w:footnote w:type="continuationSeparator" w:id="0">
    <w:p w14:paraId="38384B4F" w14:textId="77777777" w:rsidR="00782AD6" w:rsidRDefault="00782AD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9004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43E"/>
    <w:multiLevelType w:val="hybridMultilevel"/>
    <w:tmpl w:val="698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124C40"/>
    <w:rsid w:val="001E0877"/>
    <w:rsid w:val="002B2D13"/>
    <w:rsid w:val="0034721D"/>
    <w:rsid w:val="003B07A2"/>
    <w:rsid w:val="003D5BF7"/>
    <w:rsid w:val="003F257D"/>
    <w:rsid w:val="005A7328"/>
    <w:rsid w:val="006344A8"/>
    <w:rsid w:val="00640D87"/>
    <w:rsid w:val="006A7E23"/>
    <w:rsid w:val="00734EEC"/>
    <w:rsid w:val="00782AD6"/>
    <w:rsid w:val="007F04FA"/>
    <w:rsid w:val="00972126"/>
    <w:rsid w:val="009A5AD5"/>
    <w:rsid w:val="00C47F3D"/>
    <w:rsid w:val="00D60069"/>
    <w:rsid w:val="00D62E01"/>
    <w:rsid w:val="00D661EE"/>
    <w:rsid w:val="00D9031A"/>
    <w:rsid w:val="00E048B4"/>
    <w:rsid w:val="00EA5400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28EF8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64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ssica/Library/Containers/com.microsoft.Word/Data/Library/Application%20Support/Microsoft/Office/16.0/DTS/Search/%7bAF62F704-06BF-4A4D-B05E-CB29D5B69498%7dtf1639256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C1015C" w:rsidRDefault="003B2915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C1015C" w:rsidRDefault="003B2915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C1015C" w:rsidRDefault="003B2915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08AD2E38E0F9D84B92BFE1416837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72D3-AE03-A64D-B77F-D54B86298E04}"/>
      </w:docPartPr>
      <w:docPartBody>
        <w:p w:rsidR="00C1015C" w:rsidRDefault="003B2915">
          <w:pPr>
            <w:pStyle w:val="08AD2E38E0F9D84B92BFE14168376380"/>
          </w:pPr>
          <w:r>
            <w:t>Presenter: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C1015C" w:rsidRDefault="003B2915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C1015C" w:rsidRDefault="003B2915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C1015C" w:rsidRDefault="003B2915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C1015C" w:rsidRDefault="003B2915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C1015C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3B2915"/>
    <w:rsid w:val="00573E13"/>
    <w:rsid w:val="00C1015C"/>
    <w:rsid w:val="00DB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Chuanxi Fu</cp:lastModifiedBy>
  <cp:revision>7</cp:revision>
  <dcterms:created xsi:type="dcterms:W3CDTF">2020-03-13T07:58:00Z</dcterms:created>
  <dcterms:modified xsi:type="dcterms:W3CDTF">2020-03-23T03:56:00Z</dcterms:modified>
  <cp:version/>
</cp:coreProperties>
</file>