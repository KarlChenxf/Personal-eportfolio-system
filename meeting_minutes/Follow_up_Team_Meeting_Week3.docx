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Title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199E0E6A" w:rsidR="00D62E01" w:rsidRPr="00D60069" w:rsidRDefault="00465C0A">
            <w:pPr>
              <w:pStyle w:val="Heading3"/>
            </w:pPr>
            <w:r>
              <w:rPr>
                <w:vertAlign w:val="superscript"/>
              </w:rPr>
              <w:t>20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6A0C5CBA" w14:textId="7C374B1C" w:rsidR="00D62E01" w:rsidRPr="00D60069" w:rsidRDefault="00A70C18">
            <w:pPr>
              <w:pStyle w:val="Heading3"/>
            </w:pPr>
            <w:r>
              <w:t>7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465C0A">
              <w:t>9</w:t>
            </w:r>
            <w:r w:rsidR="00EA5400">
              <w:t>:</w:t>
            </w:r>
            <w:r w:rsidR="00465C0A">
              <w:t>0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Heading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E53BB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3CEC1478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week3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E53BBA">
            <w:pPr>
              <w:pStyle w:val="Heading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E53BBA">
            <w:pPr>
              <w:pStyle w:val="Heading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3421C958" w:rsidR="002B2D13" w:rsidRPr="00D60069" w:rsidRDefault="00465C0A">
            <w:pPr>
              <w:rPr>
                <w:lang w:eastAsia="zh-CN"/>
              </w:rPr>
            </w:pPr>
            <w:r>
              <w:rPr>
                <w:lang w:eastAsia="zh-CN"/>
              </w:rPr>
              <w:t>Frontend structure discussion and w</w:t>
            </w:r>
            <w:r w:rsidR="00A70C18">
              <w:rPr>
                <w:lang w:eastAsia="zh-CN"/>
              </w:rPr>
              <w:t>ork allocation</w:t>
            </w:r>
          </w:p>
        </w:tc>
        <w:tc>
          <w:tcPr>
            <w:tcW w:w="1324" w:type="dxa"/>
          </w:tcPr>
          <w:p w14:paraId="0CCC7172" w14:textId="77777777" w:rsidR="002B2D13" w:rsidRPr="00D60069" w:rsidRDefault="00E53BBA">
            <w:pPr>
              <w:pStyle w:val="Heading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E53BBA">
      <w:pPr>
        <w:pStyle w:val="Heading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2A85075E" w:rsidR="002B2D13" w:rsidRDefault="00465C0A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Discussed the current frontend structure</w:t>
      </w:r>
    </w:p>
    <w:p w14:paraId="4C786B8E" w14:textId="23F891E5" w:rsidR="00465C0A" w:rsidRDefault="00465C0A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Backend API profile</w:t>
      </w:r>
    </w:p>
    <w:p w14:paraId="4A872852" w14:textId="5BBCD790" w:rsidR="00465C0A" w:rsidRDefault="00465C0A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Decide to work on app bar and basic components</w:t>
      </w:r>
    </w:p>
    <w:p w14:paraId="76A68CAC" w14:textId="590805F7" w:rsidR="00465C0A" w:rsidRDefault="00465C0A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Work allocation as below</w:t>
      </w:r>
    </w:p>
    <w:p w14:paraId="23D9C5B9" w14:textId="28B78432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Whole structure: </w:t>
      </w:r>
      <w:proofErr w:type="spellStart"/>
      <w:r>
        <w:rPr>
          <w:lang w:eastAsia="zh-CN"/>
        </w:rPr>
        <w:t>Yiyang</w:t>
      </w:r>
      <w:proofErr w:type="spellEnd"/>
      <w:r>
        <w:rPr>
          <w:lang w:eastAsia="zh-CN"/>
        </w:rPr>
        <w:t xml:space="preserve"> Xu</w:t>
      </w:r>
    </w:p>
    <w:p w14:paraId="23573C0C" w14:textId="282811C8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Log in / out: Shang </w:t>
      </w:r>
      <w:proofErr w:type="spellStart"/>
      <w:r>
        <w:rPr>
          <w:lang w:eastAsia="zh-CN"/>
        </w:rPr>
        <w:t>gao</w:t>
      </w:r>
      <w:proofErr w:type="spellEnd"/>
    </w:p>
    <w:p w14:paraId="27815998" w14:textId="4C341D2C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Navigation Bar: </w:t>
      </w:r>
      <w:proofErr w:type="spellStart"/>
      <w:r>
        <w:rPr>
          <w:lang w:eastAsia="zh-CN"/>
        </w:rPr>
        <w:t>Chuanxi</w:t>
      </w:r>
      <w:proofErr w:type="spellEnd"/>
      <w:r>
        <w:rPr>
          <w:lang w:eastAsia="zh-CN"/>
        </w:rPr>
        <w:t xml:space="preserve"> Fu</w:t>
      </w:r>
    </w:p>
    <w:p w14:paraId="3CCC6ABC" w14:textId="3D5C3A36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Personal Information: </w:t>
      </w:r>
      <w:proofErr w:type="spellStart"/>
      <w:r>
        <w:rPr>
          <w:lang w:eastAsia="zh-CN"/>
        </w:rPr>
        <w:t>Yiyang</w:t>
      </w:r>
      <w:proofErr w:type="spellEnd"/>
      <w:r>
        <w:rPr>
          <w:lang w:eastAsia="zh-CN"/>
        </w:rPr>
        <w:t xml:space="preserve"> Xu</w:t>
      </w:r>
    </w:p>
    <w:p w14:paraId="3E1264B9" w14:textId="53820652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</w:t>
      </w:r>
      <w:r>
        <w:rPr>
          <w:lang w:eastAsia="zh-CN"/>
        </w:rPr>
        <w:t>Videos</w:t>
      </w:r>
      <w:r>
        <w:rPr>
          <w:lang w:eastAsia="zh-CN"/>
        </w:rPr>
        <w:t xml:space="preserve">: </w:t>
      </w:r>
      <w:r>
        <w:rPr>
          <w:lang w:eastAsia="zh-CN"/>
        </w:rPr>
        <w:t>Shang Gao</w:t>
      </w:r>
    </w:p>
    <w:p w14:paraId="5453EDBE" w14:textId="53247472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</w:t>
      </w:r>
      <w:r>
        <w:rPr>
          <w:lang w:eastAsia="zh-CN"/>
        </w:rPr>
        <w:t xml:space="preserve">Text Areas: </w:t>
      </w:r>
      <w:proofErr w:type="spellStart"/>
      <w:r>
        <w:rPr>
          <w:lang w:eastAsia="zh-CN"/>
        </w:rPr>
        <w:t>Chuanxi</w:t>
      </w:r>
      <w:proofErr w:type="spellEnd"/>
      <w:r>
        <w:rPr>
          <w:lang w:eastAsia="zh-CN"/>
        </w:rPr>
        <w:t xml:space="preserve"> Fu</w:t>
      </w:r>
    </w:p>
    <w:p w14:paraId="3E3951A1" w14:textId="44EBB2F0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Component: </w:t>
      </w:r>
      <w:r>
        <w:rPr>
          <w:lang w:eastAsia="zh-CN"/>
        </w:rPr>
        <w:t>Audio</w:t>
      </w:r>
      <w:r>
        <w:rPr>
          <w:lang w:eastAsia="zh-CN"/>
        </w:rPr>
        <w:t xml:space="preserve">: </w:t>
      </w:r>
      <w:r>
        <w:rPr>
          <w:lang w:eastAsia="zh-CN"/>
        </w:rPr>
        <w:t>Chang Liu</w:t>
      </w:r>
    </w:p>
    <w:p w14:paraId="03FC908D" w14:textId="67D6E435" w:rsidR="00465C0A" w:rsidRDefault="00465C0A" w:rsidP="00465C0A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Component: Photos (AWS): Chang Liu</w:t>
      </w:r>
    </w:p>
    <w:p w14:paraId="52DFF8D9" w14:textId="7C7DB5F2" w:rsidR="00A70C18" w:rsidRPr="00D60069" w:rsidRDefault="00465C0A" w:rsidP="00465C0A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Follow up each team members progress through </w:t>
      </w:r>
      <w:proofErr w:type="spellStart"/>
      <w:r>
        <w:rPr>
          <w:lang w:eastAsia="zh-CN"/>
        </w:rPr>
        <w:t>Wechat</w:t>
      </w:r>
      <w:proofErr w:type="spellEnd"/>
      <w:r>
        <w:rPr>
          <w:lang w:eastAsia="zh-CN"/>
        </w:rPr>
        <w:t xml:space="preserve"> and zoom discussion if necessary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43FB076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E53BBA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29D81E0C" w14:textId="77777777" w:rsidR="002B2D13" w:rsidRPr="00D60069" w:rsidRDefault="00E53BBA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3057AAA" w14:textId="77777777" w:rsidR="002B2D13" w:rsidRPr="00D60069" w:rsidRDefault="00E53BBA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D60069">
        <w:tc>
          <w:tcPr>
            <w:tcW w:w="5310" w:type="dxa"/>
          </w:tcPr>
          <w:p w14:paraId="7A617D80" w14:textId="3DBD0445" w:rsidR="00A70C18" w:rsidRDefault="00465C0A" w:rsidP="00A70C18">
            <w:pPr>
              <w:pStyle w:val="ListBullet"/>
              <w:spacing w:after="80"/>
            </w:pPr>
            <w:r>
              <w:t>Whole Structure and PI Component</w:t>
            </w:r>
          </w:p>
          <w:p w14:paraId="09188127" w14:textId="490E7CEC" w:rsidR="00A70C18" w:rsidRDefault="00465C0A" w:rsidP="00A70C18">
            <w:pPr>
              <w:pStyle w:val="ListBullet"/>
              <w:spacing w:after="80"/>
            </w:pPr>
            <w:r>
              <w:t>Log in/out, and Video Component</w:t>
            </w:r>
          </w:p>
          <w:p w14:paraId="0C1F6D25" w14:textId="004ECA4B" w:rsidR="0036545A" w:rsidRDefault="00465C0A" w:rsidP="00A70C18">
            <w:pPr>
              <w:pStyle w:val="ListBullet"/>
              <w:spacing w:after="80"/>
            </w:pPr>
            <w:r>
              <w:t>App bar and Text Area Component</w:t>
            </w:r>
          </w:p>
          <w:p w14:paraId="69B346A8" w14:textId="447DB1AB" w:rsidR="00465C0A" w:rsidRDefault="00465C0A" w:rsidP="00A70C18">
            <w:pPr>
              <w:pStyle w:val="ListBullet"/>
              <w:spacing w:after="80"/>
            </w:pPr>
            <w:r>
              <w:t>Audio and Photos Component</w:t>
            </w:r>
          </w:p>
          <w:p w14:paraId="2CAACBDB" w14:textId="65994682" w:rsidR="00A70C18" w:rsidRPr="00D60069" w:rsidRDefault="0036545A" w:rsidP="00A70C18">
            <w:pPr>
              <w:pStyle w:val="ListBullet"/>
              <w:spacing w:after="80"/>
            </w:pPr>
            <w:r>
              <w:t xml:space="preserve">React online study </w:t>
            </w:r>
            <w:r w:rsidR="00465C0A">
              <w:t>finish up</w:t>
            </w:r>
            <w:r w:rsidR="00A70C18">
              <w:t xml:space="preserve">                </w:t>
            </w:r>
          </w:p>
        </w:tc>
        <w:tc>
          <w:tcPr>
            <w:tcW w:w="3060" w:type="dxa"/>
          </w:tcPr>
          <w:p w14:paraId="2F5B58DE" w14:textId="7DDCFFE6" w:rsidR="00A70C18" w:rsidRDefault="00465C0A" w:rsidP="00A70C18">
            <w:pPr>
              <w:spacing w:after="80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E6CFAFD" w14:textId="2C968D05" w:rsidR="00A70C18" w:rsidRDefault="00465C0A" w:rsidP="00A70C18">
            <w:pPr>
              <w:spacing w:after="80"/>
            </w:pPr>
            <w:r>
              <w:t>Shang Gao</w:t>
            </w:r>
          </w:p>
          <w:p w14:paraId="15E59A8C" w14:textId="2515CF47" w:rsidR="00A70C18" w:rsidRDefault="00A70C18" w:rsidP="00A70C18">
            <w:pPr>
              <w:spacing w:after="80"/>
            </w:pPr>
            <w:proofErr w:type="spellStart"/>
            <w:r>
              <w:t>Ch</w:t>
            </w:r>
            <w:r w:rsidR="00465C0A">
              <w:t>uanxi</w:t>
            </w:r>
            <w:proofErr w:type="spellEnd"/>
            <w:r w:rsidR="00465C0A">
              <w:t xml:space="preserve"> Fu</w:t>
            </w:r>
          </w:p>
          <w:p w14:paraId="50BDAEAF" w14:textId="0D6BD739" w:rsidR="00465C0A" w:rsidRDefault="00465C0A" w:rsidP="00A70C18">
            <w:pPr>
              <w:spacing w:after="80"/>
            </w:pPr>
            <w:r>
              <w:t>Chang Liu</w:t>
            </w:r>
          </w:p>
          <w:p w14:paraId="2466B026" w14:textId="77777777" w:rsidR="0036545A" w:rsidRPr="00D60069" w:rsidRDefault="0036545A" w:rsidP="00A70C18">
            <w:pPr>
              <w:spacing w:after="80"/>
            </w:pPr>
            <w:r>
              <w:t>All front-end members</w:t>
            </w:r>
          </w:p>
        </w:tc>
        <w:tc>
          <w:tcPr>
            <w:tcW w:w="1854" w:type="dxa"/>
          </w:tcPr>
          <w:p w14:paraId="128059A1" w14:textId="76440B01" w:rsidR="00A70C18" w:rsidRDefault="00465C0A" w:rsidP="00A70C18">
            <w:pPr>
              <w:spacing w:after="80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>
              <w:t xml:space="preserve"> </w:t>
            </w:r>
            <w:r w:rsidR="00A70C18">
              <w:t>March 2020</w:t>
            </w:r>
          </w:p>
          <w:p w14:paraId="60FB3553" w14:textId="5FD42910" w:rsidR="00A70C18" w:rsidRDefault="00465C0A" w:rsidP="00A70C18">
            <w:pPr>
              <w:spacing w:after="80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>
              <w:t xml:space="preserve"> </w:t>
            </w:r>
            <w:r w:rsidR="00A70C18">
              <w:t>March 2020</w:t>
            </w:r>
          </w:p>
          <w:p w14:paraId="2039A811" w14:textId="6A822B7C" w:rsidR="00A70C18" w:rsidRDefault="00465C0A" w:rsidP="00A70C18">
            <w:pPr>
              <w:spacing w:after="80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r w:rsidR="00A70C18">
              <w:t xml:space="preserve"> March 2020</w:t>
            </w:r>
          </w:p>
          <w:p w14:paraId="2A9AD14D" w14:textId="77777777" w:rsidR="0036545A" w:rsidRDefault="00465C0A" w:rsidP="00A70C18">
            <w:pPr>
              <w:spacing w:after="80"/>
            </w:pPr>
            <w:r>
              <w:t>27</w:t>
            </w:r>
            <w:r w:rsidRPr="00465C0A">
              <w:rPr>
                <w:vertAlign w:val="superscript"/>
              </w:rPr>
              <w:t>th</w:t>
            </w:r>
            <w:bookmarkStart w:id="6" w:name="_GoBack"/>
            <w:bookmarkEnd w:id="6"/>
            <w:r>
              <w:t xml:space="preserve"> March 2020</w:t>
            </w:r>
          </w:p>
          <w:p w14:paraId="5EF151C4" w14:textId="6B4EDABA" w:rsidR="00465C0A" w:rsidRPr="00D60069" w:rsidRDefault="00465C0A" w:rsidP="00A70C18">
            <w:pPr>
              <w:spacing w:after="80"/>
            </w:pPr>
            <w:r>
              <w:t>N/A</w:t>
            </w:r>
          </w:p>
        </w:tc>
      </w:tr>
      <w:bookmarkEnd w:id="1"/>
    </w:tbl>
    <w:p w14:paraId="62E6F13C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61D8" w14:textId="77777777" w:rsidR="00E53BBA" w:rsidRDefault="00E53BBA">
      <w:pPr>
        <w:spacing w:before="0" w:after="0"/>
      </w:pPr>
      <w:r>
        <w:separator/>
      </w:r>
    </w:p>
  </w:endnote>
  <w:endnote w:type="continuationSeparator" w:id="0">
    <w:p w14:paraId="6FBC2847" w14:textId="77777777" w:rsidR="00E53BBA" w:rsidRDefault="00E53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E0585" w14:textId="77777777" w:rsidR="00E53BBA" w:rsidRDefault="00E53BBA">
      <w:pPr>
        <w:spacing w:before="0" w:after="0"/>
      </w:pPr>
      <w:r>
        <w:separator/>
      </w:r>
    </w:p>
  </w:footnote>
  <w:footnote w:type="continuationSeparator" w:id="0">
    <w:p w14:paraId="467DDE6C" w14:textId="77777777" w:rsidR="00E53BBA" w:rsidRDefault="00E53B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23CCC"/>
    <w:rsid w:val="00124C40"/>
    <w:rsid w:val="001E0877"/>
    <w:rsid w:val="002B2D13"/>
    <w:rsid w:val="0034721D"/>
    <w:rsid w:val="0036545A"/>
    <w:rsid w:val="003D5BF7"/>
    <w:rsid w:val="003F257D"/>
    <w:rsid w:val="00465C0A"/>
    <w:rsid w:val="005A2441"/>
    <w:rsid w:val="005A7328"/>
    <w:rsid w:val="006344A8"/>
    <w:rsid w:val="00640D87"/>
    <w:rsid w:val="006A7E23"/>
    <w:rsid w:val="00734EEC"/>
    <w:rsid w:val="007F04FA"/>
    <w:rsid w:val="00855772"/>
    <w:rsid w:val="00972126"/>
    <w:rsid w:val="00A70C18"/>
    <w:rsid w:val="00C47F3D"/>
    <w:rsid w:val="00D60069"/>
    <w:rsid w:val="00D62E01"/>
    <w:rsid w:val="00D661EE"/>
    <w:rsid w:val="00D9031A"/>
    <w:rsid w:val="00E048B4"/>
    <w:rsid w:val="00E53BBA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/Library/Containers/com.microsoft.Word/Data/Library/Application%20Support/Microsoft/Office/16.0/DTS/Search/%7bAF62F704-06BF-4A4D-B05E-CB29D5B69498%7d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73E13"/>
    <w:rsid w:val="00616F4C"/>
    <w:rsid w:val="0089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Chuanxi Fu</cp:lastModifiedBy>
  <cp:revision>2</cp:revision>
  <dcterms:created xsi:type="dcterms:W3CDTF">2020-03-23T04:24:00Z</dcterms:created>
  <dcterms:modified xsi:type="dcterms:W3CDTF">2020-03-23T04:24:00Z</dcterms:modified>
  <cp:version/>
</cp:coreProperties>
</file>