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:rsidTr="001E0877">
        <w:tc>
          <w:tcPr>
            <w:tcW w:w="7650" w:type="dxa"/>
          </w:tcPr>
          <w:p w:rsidR="002B2D13" w:rsidRPr="00D60069" w:rsidRDefault="006A7E23">
            <w:pPr>
              <w:pStyle w:val="Title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:rsidR="00D62E01" w:rsidRPr="00D60069" w:rsidRDefault="00A70C18">
            <w:pPr>
              <w:pStyle w:val="Heading3"/>
            </w:pPr>
            <w:r>
              <w:rPr>
                <w:vertAlign w:val="superscript"/>
              </w:rPr>
              <w:t>13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March 2020 </w:t>
            </w:r>
          </w:p>
          <w:p w:rsidR="00D62E01" w:rsidRPr="00D60069" w:rsidRDefault="00A70C18">
            <w:pPr>
              <w:pStyle w:val="Heading3"/>
            </w:pPr>
            <w:r>
              <w:t>7</w:t>
            </w:r>
            <w:r w:rsidR="00EA5400">
              <w:t>:</w:t>
            </w:r>
            <w:r>
              <w:t>0</w:t>
            </w:r>
            <w:r w:rsidR="00EA5400">
              <w:t>0pm-</w:t>
            </w:r>
            <w:r>
              <w:t>8</w:t>
            </w:r>
            <w:r w:rsidR="00EA5400">
              <w:t>:</w:t>
            </w:r>
            <w:r>
              <w:t>2</w:t>
            </w:r>
            <w:r w:rsidR="00EA5400">
              <w:t>0pm</w:t>
            </w:r>
          </w:p>
          <w:p w:rsidR="002B2D13" w:rsidRPr="00D60069" w:rsidRDefault="00A70C18" w:rsidP="00D62E01">
            <w:pPr>
              <w:pStyle w:val="Heading3"/>
            </w:pPr>
            <w:r>
              <w:t>Online with Zoom</w:t>
            </w:r>
          </w:p>
        </w:tc>
      </w:tr>
    </w:tbl>
    <w:tbl>
      <w:tblPr>
        <w:tblStyle w:val="PlainTable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:rsidTr="00EA5400">
        <w:tc>
          <w:tcPr>
            <w:tcW w:w="1779" w:type="dxa"/>
            <w:tcMar>
              <w:top w:w="144" w:type="dxa"/>
            </w:tcMar>
          </w:tcPr>
          <w:p w:rsidR="00EA5400" w:rsidRPr="00D60069" w:rsidRDefault="00EA5400" w:rsidP="00D60069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:rsidR="00EA5400" w:rsidRPr="00D60069" w:rsidRDefault="00EA5400" w:rsidP="00D60069">
            <w:pPr>
              <w:spacing w:after="8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</w:p>
        </w:tc>
      </w:tr>
      <w:tr w:rsidR="00EA5400" w:rsidRPr="00D60069" w:rsidTr="00EA5400">
        <w:tc>
          <w:tcPr>
            <w:tcW w:w="1779" w:type="dxa"/>
          </w:tcPr>
          <w:p w:rsidR="00EA5400" w:rsidRPr="00D60069" w:rsidRDefault="00EA5400" w:rsidP="00D60069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:rsidTr="00E048B4">
        <w:tc>
          <w:tcPr>
            <w:tcW w:w="1980" w:type="dxa"/>
            <w:tcMar>
              <w:top w:w="144" w:type="dxa"/>
            </w:tcMar>
          </w:tcPr>
          <w:p w:rsidR="002B2D13" w:rsidRPr="00D60069" w:rsidRDefault="005A2441">
            <w:pPr>
              <w:pStyle w:val="Heading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:rsidR="00EA5400" w:rsidRDefault="00EA5400" w:rsidP="00EA5400">
            <w:proofErr w:type="spellStart"/>
            <w:r>
              <w:t>Chuanxi</w:t>
            </w:r>
            <w:proofErr w:type="spellEnd"/>
            <w:r>
              <w:t xml:space="preserve"> Fu </w:t>
            </w:r>
          </w:p>
          <w:p w:rsidR="00EA5400" w:rsidRDefault="00EA5400" w:rsidP="00EA5400">
            <w:r>
              <w:t xml:space="preserve">Shang Gao </w:t>
            </w:r>
          </w:p>
          <w:p w:rsidR="006A7E23" w:rsidRDefault="00A70C18" w:rsidP="00EA5400">
            <w:r>
              <w:t>Chang Liu</w:t>
            </w:r>
          </w:p>
          <w:p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:rsidR="002B2D13" w:rsidRPr="00D60069" w:rsidRDefault="006344A8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:rsidTr="00D62E01">
        <w:tc>
          <w:tcPr>
            <w:tcW w:w="1620" w:type="dxa"/>
          </w:tcPr>
          <w:bookmarkStart w:id="0" w:name="MinuteTopicSection"/>
          <w:bookmarkStart w:id="1" w:name="MinuteItems"/>
          <w:bookmarkEnd w:id="1"/>
          <w:p w:rsidR="002B2D13" w:rsidRPr="00D60069" w:rsidRDefault="005A2441">
            <w:pPr>
              <w:pStyle w:val="Heading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:rsidR="002B2D13" w:rsidRPr="00D60069" w:rsidRDefault="00A70C18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Disscuss</w:t>
            </w:r>
            <w:proofErr w:type="spellEnd"/>
            <w:r>
              <w:rPr>
                <w:lang w:eastAsia="zh-CN"/>
              </w:rPr>
              <w:t xml:space="preserve"> client requirements and work allocation</w:t>
            </w:r>
          </w:p>
        </w:tc>
        <w:tc>
          <w:tcPr>
            <w:tcW w:w="1324" w:type="dxa"/>
          </w:tcPr>
          <w:p w:rsidR="002B2D13" w:rsidRPr="00D60069" w:rsidRDefault="005A2441">
            <w:pPr>
              <w:pStyle w:val="Heading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:rsidR="002B2D13" w:rsidRPr="00D60069" w:rsidRDefault="00A70C18"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Xuefeng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Chen</w:t>
            </w:r>
            <w:r w:rsidR="00972126" w:rsidRPr="00972126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</w:p>
        </w:tc>
      </w:tr>
    </w:tbl>
    <w:p w:rsidR="002B2D13" w:rsidRPr="00D60069" w:rsidRDefault="005A2441">
      <w:pPr>
        <w:pStyle w:val="Heading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:rsidR="002B2D13" w:rsidRDefault="00A70C18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Confirm client requirement</w:t>
      </w:r>
    </w:p>
    <w:p w:rsidR="00972126" w:rsidRDefault="00A70C18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Know skills of each team member</w:t>
      </w:r>
    </w:p>
    <w:p w:rsidR="00972126" w:rsidRDefault="00A70C18" w:rsidP="00972126">
      <w:pPr>
        <w:pStyle w:val="ListParagraph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Work allocation </w:t>
      </w:r>
    </w:p>
    <w:p w:rsidR="00A70C18" w:rsidRDefault="00A70C18" w:rsidP="00A70C18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Front</w:t>
      </w:r>
      <w:r w:rsidR="0036545A">
        <w:rPr>
          <w:lang w:eastAsia="zh-CN"/>
        </w:rPr>
        <w:t xml:space="preserve"> </w:t>
      </w:r>
      <w:r>
        <w:rPr>
          <w:lang w:eastAsia="zh-CN"/>
        </w:rPr>
        <w:t xml:space="preserve">end: </w:t>
      </w:r>
      <w:proofErr w:type="spellStart"/>
      <w:proofErr w:type="gramStart"/>
      <w:r>
        <w:rPr>
          <w:lang w:eastAsia="zh-CN"/>
        </w:rPr>
        <w:t>Chuanxi,Shang</w:t>
      </w:r>
      <w:proofErr w:type="gramEnd"/>
      <w:r>
        <w:rPr>
          <w:lang w:eastAsia="zh-CN"/>
        </w:rPr>
        <w:t>,Chang,Yiyang</w:t>
      </w:r>
      <w:proofErr w:type="spellEnd"/>
    </w:p>
    <w:p w:rsidR="00A70C18" w:rsidRPr="00D60069" w:rsidRDefault="00A70C18" w:rsidP="00A70C18">
      <w:pPr>
        <w:pStyle w:val="ListParagraph"/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>Back</w:t>
      </w:r>
      <w:r w:rsidR="0036545A">
        <w:rPr>
          <w:lang w:eastAsia="zh-CN"/>
        </w:rPr>
        <w:t xml:space="preserve"> </w:t>
      </w:r>
      <w:r>
        <w:rPr>
          <w:lang w:eastAsia="zh-CN"/>
        </w:rPr>
        <w:t xml:space="preserve">end: </w:t>
      </w:r>
      <w:proofErr w:type="spellStart"/>
      <w:r>
        <w:rPr>
          <w:lang w:eastAsia="zh-CN"/>
        </w:rPr>
        <w:t>Xuefeng</w:t>
      </w:r>
      <w:proofErr w:type="spellEnd"/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:rsidR="002B2D13" w:rsidRPr="00D60069" w:rsidRDefault="005A2441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:rsidR="002B2D13" w:rsidRPr="00D60069" w:rsidRDefault="005A2441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:rsidR="002B2D13" w:rsidRPr="00D60069" w:rsidRDefault="005A2441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:rsidTr="00D60069">
        <w:tc>
          <w:tcPr>
            <w:tcW w:w="5310" w:type="dxa"/>
          </w:tcPr>
          <w:p w:rsidR="00A70C18" w:rsidRDefault="00A70C18" w:rsidP="00A70C18">
            <w:pPr>
              <w:pStyle w:val="ListBullet"/>
              <w:spacing w:after="80"/>
            </w:pPr>
            <w:r>
              <w:t>Contact supervisor about ne</w:t>
            </w:r>
            <w:bookmarkStart w:id="6" w:name="_GoBack"/>
            <w:bookmarkEnd w:id="6"/>
            <w:r>
              <w:t>ctar research cloud</w:t>
            </w:r>
          </w:p>
          <w:p w:rsidR="00A70C18" w:rsidRDefault="00A70C18" w:rsidP="00A70C18">
            <w:pPr>
              <w:pStyle w:val="ListBullet"/>
              <w:spacing w:after="80"/>
            </w:pPr>
            <w:r w:rsidRPr="00A70C18">
              <w:t>Initiate backend project</w:t>
            </w:r>
          </w:p>
          <w:p w:rsidR="0036545A" w:rsidRDefault="00A70C18" w:rsidP="00A70C18">
            <w:pPr>
              <w:pStyle w:val="ListBullet"/>
              <w:spacing w:after="80"/>
            </w:pPr>
            <w:r>
              <w:t>Ask client about v</w:t>
            </w:r>
            <w:r w:rsidRPr="00A70C18">
              <w:t>isibility definition</w:t>
            </w:r>
          </w:p>
          <w:p w:rsidR="00A70C18" w:rsidRPr="00D60069" w:rsidRDefault="0036545A" w:rsidP="00A70C18">
            <w:pPr>
              <w:pStyle w:val="ListBullet"/>
              <w:spacing w:after="80"/>
            </w:pPr>
            <w:r>
              <w:t>React online study starts</w:t>
            </w:r>
            <w:r w:rsidR="00A70C18">
              <w:t xml:space="preserve">                </w:t>
            </w:r>
          </w:p>
        </w:tc>
        <w:tc>
          <w:tcPr>
            <w:tcW w:w="3060" w:type="dxa"/>
          </w:tcPr>
          <w:p w:rsidR="00A70C18" w:rsidRDefault="00A70C18" w:rsidP="00A70C18">
            <w:pPr>
              <w:spacing w:after="80"/>
            </w:pPr>
            <w:proofErr w:type="spellStart"/>
            <w:r>
              <w:t>Chuanxi</w:t>
            </w:r>
            <w:proofErr w:type="spellEnd"/>
            <w:r>
              <w:t xml:space="preserve"> Fu</w:t>
            </w:r>
          </w:p>
          <w:p w:rsidR="00A70C18" w:rsidRDefault="00A70C18" w:rsidP="00A70C18">
            <w:pPr>
              <w:spacing w:after="80"/>
            </w:pPr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:rsidR="00A70C18" w:rsidRDefault="00A70C18" w:rsidP="00A70C18">
            <w:pPr>
              <w:spacing w:after="80"/>
            </w:pPr>
            <w:r>
              <w:t>Chang Liu</w:t>
            </w:r>
          </w:p>
          <w:p w:rsidR="0036545A" w:rsidRPr="00D60069" w:rsidRDefault="0036545A" w:rsidP="00A70C18">
            <w:pPr>
              <w:spacing w:after="80"/>
            </w:pPr>
            <w:r>
              <w:t>All front-end members</w:t>
            </w:r>
          </w:p>
        </w:tc>
        <w:tc>
          <w:tcPr>
            <w:tcW w:w="1854" w:type="dxa"/>
          </w:tcPr>
          <w:p w:rsidR="00A70C18" w:rsidRDefault="00A70C18" w:rsidP="00A70C18">
            <w:pPr>
              <w:spacing w:after="80"/>
            </w:pPr>
            <w:r>
              <w:t>16</w:t>
            </w:r>
            <w:r w:rsidRPr="00640D87">
              <w:rPr>
                <w:vertAlign w:val="superscript"/>
              </w:rPr>
              <w:t>th</w:t>
            </w:r>
            <w:r>
              <w:t xml:space="preserve"> March 2020</w:t>
            </w:r>
          </w:p>
          <w:p w:rsidR="00A70C18" w:rsidRDefault="00A70C18" w:rsidP="00A70C18">
            <w:pPr>
              <w:spacing w:after="80"/>
            </w:pPr>
            <w:r>
              <w:t>16</w:t>
            </w:r>
            <w:r w:rsidRPr="00A70C18">
              <w:rPr>
                <w:vertAlign w:val="superscript"/>
              </w:rPr>
              <w:t>th</w:t>
            </w:r>
            <w:r>
              <w:t xml:space="preserve"> March 2020</w:t>
            </w:r>
          </w:p>
          <w:p w:rsidR="00A70C18" w:rsidRDefault="00A70C18" w:rsidP="00A70C18">
            <w:pPr>
              <w:spacing w:after="80"/>
            </w:pPr>
            <w:r>
              <w:t>16</w:t>
            </w:r>
            <w:r w:rsidRPr="00A70C18">
              <w:rPr>
                <w:vertAlign w:val="superscript"/>
              </w:rPr>
              <w:t>th</w:t>
            </w:r>
            <w:r>
              <w:t xml:space="preserve"> March 2020</w:t>
            </w:r>
          </w:p>
          <w:p w:rsidR="0036545A" w:rsidRPr="00D60069" w:rsidRDefault="0036545A" w:rsidP="00A70C18">
            <w:pPr>
              <w:spacing w:after="80"/>
            </w:pPr>
            <w:r>
              <w:t>N/A</w:t>
            </w:r>
          </w:p>
        </w:tc>
      </w:tr>
      <w:bookmarkEnd w:id="0"/>
    </w:tbl>
    <w:p w:rsidR="002B2D13" w:rsidRPr="00D60069" w:rsidRDefault="002B2D13"/>
    <w:sectPr w:rsidR="002B2D13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441" w:rsidRDefault="005A2441">
      <w:pPr>
        <w:spacing w:before="0" w:after="0"/>
      </w:pPr>
      <w:r>
        <w:separator/>
      </w:r>
    </w:p>
  </w:endnote>
  <w:endnote w:type="continuationSeparator" w:id="0">
    <w:p w:rsidR="005A2441" w:rsidRDefault="005A244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441" w:rsidRDefault="005A2441">
      <w:pPr>
        <w:spacing w:before="0" w:after="0"/>
      </w:pPr>
      <w:r>
        <w:separator/>
      </w:r>
    </w:p>
  </w:footnote>
  <w:footnote w:type="continuationSeparator" w:id="0">
    <w:p w:rsidR="005A2441" w:rsidRDefault="005A244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6763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698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123CCC"/>
    <w:rsid w:val="00124C40"/>
    <w:rsid w:val="001E0877"/>
    <w:rsid w:val="002B2D13"/>
    <w:rsid w:val="0034721D"/>
    <w:rsid w:val="0036545A"/>
    <w:rsid w:val="003D5BF7"/>
    <w:rsid w:val="003F257D"/>
    <w:rsid w:val="005A2441"/>
    <w:rsid w:val="005A7328"/>
    <w:rsid w:val="006344A8"/>
    <w:rsid w:val="00640D87"/>
    <w:rsid w:val="006A7E23"/>
    <w:rsid w:val="00734EEC"/>
    <w:rsid w:val="007F04FA"/>
    <w:rsid w:val="00972126"/>
    <w:rsid w:val="00A70C18"/>
    <w:rsid w:val="00C47F3D"/>
    <w:rsid w:val="00D60069"/>
    <w:rsid w:val="00D62E01"/>
    <w:rsid w:val="00D661EE"/>
    <w:rsid w:val="00D9031A"/>
    <w:rsid w:val="00E048B4"/>
    <w:rsid w:val="00EA5400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1A9419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ssica/Library/Containers/com.microsoft.Word/Data/Library/Application%20Support/Microsoft/Office/16.0/DTS/Search/%7bAF62F704-06BF-4A4D-B05E-CB29D5B69498%7dtf1639256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000000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000000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000000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000000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000000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000000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000000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000000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000000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573E13"/>
    <w:rsid w:val="0089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Chuanxi Fu</cp:lastModifiedBy>
  <cp:revision>4</cp:revision>
  <dcterms:created xsi:type="dcterms:W3CDTF">2020-03-15T04:32:00Z</dcterms:created>
  <dcterms:modified xsi:type="dcterms:W3CDTF">2020-03-15T04:49:00Z</dcterms:modified>
  <cp:version/>
</cp:coreProperties>
</file>