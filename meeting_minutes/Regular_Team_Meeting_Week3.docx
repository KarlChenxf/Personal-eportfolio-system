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441E1C1C" w14:textId="77777777" w:rsidTr="001E0877">
        <w:tc>
          <w:tcPr>
            <w:tcW w:w="7650" w:type="dxa"/>
          </w:tcPr>
          <w:p w14:paraId="4D2FC7AD" w14:textId="77777777" w:rsidR="002B2D13" w:rsidRPr="00D60069" w:rsidRDefault="006A7E23">
            <w:pPr>
              <w:pStyle w:val="Title"/>
            </w:pPr>
            <w:r>
              <w:t>Team</w:t>
            </w:r>
            <w:r w:rsidR="00EA5400">
              <w:t xml:space="preserve"> Meeting</w:t>
            </w:r>
          </w:p>
        </w:tc>
        <w:tc>
          <w:tcPr>
            <w:tcW w:w="2574" w:type="dxa"/>
            <w:vAlign w:val="bottom"/>
          </w:tcPr>
          <w:p w14:paraId="3D0C08D8" w14:textId="3325D614" w:rsidR="00D62E01" w:rsidRPr="00D60069" w:rsidRDefault="0002399F">
            <w:pPr>
              <w:pStyle w:val="Heading3"/>
            </w:pPr>
            <w:r>
              <w:rPr>
                <w:vertAlign w:val="superscript"/>
              </w:rPr>
              <w:t>16</w:t>
            </w:r>
            <w:r w:rsidR="00EA5400" w:rsidRPr="00EA5400">
              <w:rPr>
                <w:vertAlign w:val="superscript"/>
              </w:rPr>
              <w:t>th</w:t>
            </w:r>
            <w:r w:rsidR="00EA5400">
              <w:t xml:space="preserve"> March 2020 </w:t>
            </w:r>
          </w:p>
          <w:p w14:paraId="11BC2DDF" w14:textId="4F3C5CE0" w:rsidR="00D62E01" w:rsidRPr="00D60069" w:rsidRDefault="006A7E23">
            <w:pPr>
              <w:pStyle w:val="Heading3"/>
            </w:pPr>
            <w:r>
              <w:t>3</w:t>
            </w:r>
            <w:r w:rsidR="00EA5400">
              <w:t>:</w:t>
            </w:r>
            <w:r>
              <w:t>3</w:t>
            </w:r>
            <w:r w:rsidR="00EA5400">
              <w:t>0pm-</w:t>
            </w:r>
            <w:r>
              <w:t>4</w:t>
            </w:r>
            <w:r w:rsidR="00EA5400">
              <w:t>:</w:t>
            </w:r>
            <w:r w:rsidR="009A5AD5">
              <w:t>3</w:t>
            </w:r>
            <w:r w:rsidR="00EA5400">
              <w:t>0pm</w:t>
            </w:r>
          </w:p>
          <w:p w14:paraId="7B3890F6" w14:textId="2F208C1A" w:rsidR="002B2D13" w:rsidRPr="00D60069" w:rsidRDefault="009A5AD5" w:rsidP="00D62E01">
            <w:pPr>
              <w:pStyle w:val="Heading3"/>
            </w:pPr>
            <w:r>
              <w:t xml:space="preserve">ZOOM: </w:t>
            </w:r>
            <w:r w:rsidRPr="009A5AD5">
              <w:t>250922286</w:t>
            </w:r>
          </w:p>
        </w:tc>
      </w:tr>
    </w:tbl>
    <w:tbl>
      <w:tblPr>
        <w:tblStyle w:val="PlainTable5"/>
        <w:tblW w:w="2491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779"/>
        <w:gridCol w:w="3315"/>
      </w:tblGrid>
      <w:tr w:rsidR="00EA5400" w:rsidRPr="00D60069" w14:paraId="01CC03FE" w14:textId="77777777" w:rsidTr="00EA5400">
        <w:tc>
          <w:tcPr>
            <w:tcW w:w="1779" w:type="dxa"/>
            <w:tcMar>
              <w:top w:w="144" w:type="dxa"/>
            </w:tcMar>
          </w:tcPr>
          <w:p w14:paraId="522949FE" w14:textId="77777777" w:rsidR="00EA5400" w:rsidRPr="00D60069" w:rsidRDefault="00033012" w:rsidP="00D60069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1E4092B3999CF14F9769F4459E4534A8"/>
                </w:placeholder>
                <w:temporary/>
                <w:showingPlcHdr/>
                <w15:appearance w15:val="hidden"/>
              </w:sdtPr>
              <w:sdtEndPr/>
              <w:sdtContent>
                <w:r w:rsidR="00EA5400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15087DBA" w14:textId="418DD03B" w:rsidR="00EA5400" w:rsidRPr="00D60069" w:rsidRDefault="009A5AD5" w:rsidP="00D60069">
            <w:pPr>
              <w:spacing w:after="80"/>
              <w:rPr>
                <w:lang w:eastAsia="zh-CN"/>
              </w:rPr>
            </w:pPr>
            <w:r>
              <w:rPr>
                <w:lang w:eastAsia="zh-CN"/>
              </w:rPr>
              <w:t>Second</w:t>
            </w:r>
            <w:r w:rsidR="00EA5400">
              <w:rPr>
                <w:lang w:eastAsia="zh-CN"/>
              </w:rPr>
              <w:t xml:space="preserve"> </w:t>
            </w:r>
            <w:r w:rsidR="00C47F3D">
              <w:rPr>
                <w:lang w:eastAsia="zh-CN"/>
              </w:rPr>
              <w:t xml:space="preserve">Team </w:t>
            </w:r>
            <w:r w:rsidR="00EA5400">
              <w:rPr>
                <w:rFonts w:hint="eastAsia"/>
                <w:lang w:eastAsia="zh-CN"/>
              </w:rPr>
              <w:t>Meeting</w:t>
            </w:r>
          </w:p>
        </w:tc>
      </w:tr>
      <w:tr w:rsidR="00EA5400" w:rsidRPr="00D60069" w14:paraId="678FD452" w14:textId="77777777" w:rsidTr="00EA5400">
        <w:tc>
          <w:tcPr>
            <w:tcW w:w="1779" w:type="dxa"/>
          </w:tcPr>
          <w:p w14:paraId="0AC1DC54" w14:textId="77777777" w:rsidR="00EA5400" w:rsidRPr="00D60069" w:rsidRDefault="00EA5400" w:rsidP="00D60069">
            <w:pPr>
              <w:pStyle w:val="Heading2"/>
              <w:spacing w:after="80"/>
              <w:outlineLvl w:val="1"/>
            </w:pPr>
          </w:p>
        </w:tc>
        <w:tc>
          <w:tcPr>
            <w:tcW w:w="3315" w:type="dxa"/>
          </w:tcPr>
          <w:p w14:paraId="4A2E26B5" w14:textId="77777777" w:rsidR="00EA5400" w:rsidRPr="00D60069" w:rsidRDefault="00EA5400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14:paraId="4A36A714" w14:textId="77777777" w:rsidTr="00E048B4">
        <w:tc>
          <w:tcPr>
            <w:tcW w:w="1980" w:type="dxa"/>
            <w:tcMar>
              <w:top w:w="144" w:type="dxa"/>
            </w:tcMar>
          </w:tcPr>
          <w:p w14:paraId="13D131E5" w14:textId="77777777" w:rsidR="002B2D13" w:rsidRPr="00D60069" w:rsidRDefault="00033012">
            <w:pPr>
              <w:pStyle w:val="Heading2"/>
            </w:pPr>
            <w:sdt>
              <w:sdtPr>
                <w:id w:val="1643469904"/>
                <w:placeholder>
                  <w:docPart w:val="D0F7F29DCDA83746ABD73CFF998765D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5B73EB71" w14:textId="77777777" w:rsidR="00EA5400" w:rsidRDefault="00EA5400" w:rsidP="00EA5400">
            <w:proofErr w:type="spellStart"/>
            <w:r>
              <w:t>Xuefeng</w:t>
            </w:r>
            <w:proofErr w:type="spellEnd"/>
            <w:r>
              <w:t xml:space="preserve"> Chen</w:t>
            </w:r>
          </w:p>
          <w:p w14:paraId="091C324F" w14:textId="77777777" w:rsidR="00EA5400" w:rsidRDefault="00EA5400" w:rsidP="00EA5400">
            <w:proofErr w:type="spellStart"/>
            <w:r>
              <w:t>Chuanxi</w:t>
            </w:r>
            <w:proofErr w:type="spellEnd"/>
            <w:r>
              <w:t xml:space="preserve"> Fu </w:t>
            </w:r>
          </w:p>
          <w:p w14:paraId="19C2B587" w14:textId="787A3009" w:rsidR="00EA5400" w:rsidRDefault="00EA5400" w:rsidP="00EA5400">
            <w:r>
              <w:t xml:space="preserve">Shang Gao </w:t>
            </w:r>
          </w:p>
          <w:p w14:paraId="0291C9DA" w14:textId="000DFA8F" w:rsidR="009A5AD5" w:rsidRDefault="009A5AD5" w:rsidP="00EA5400">
            <w:r>
              <w:t>Chang Liu</w:t>
            </w:r>
          </w:p>
          <w:p w14:paraId="5DBAB1B1" w14:textId="77777777" w:rsidR="006A7E23" w:rsidRDefault="006A7E23" w:rsidP="00EA5400">
            <w:r w:rsidRPr="006A7E23">
              <w:t xml:space="preserve">Austen </w:t>
            </w:r>
            <w:proofErr w:type="spellStart"/>
            <w:r w:rsidRPr="006A7E23">
              <w:t>McClernon</w:t>
            </w:r>
            <w:proofErr w:type="spellEnd"/>
          </w:p>
          <w:p w14:paraId="5E3FAF3C" w14:textId="77777777" w:rsidR="00EA5400" w:rsidRDefault="00EA5400" w:rsidP="00EA5400">
            <w:proofErr w:type="spellStart"/>
            <w:r>
              <w:t>Yiyang</w:t>
            </w:r>
            <w:proofErr w:type="spellEnd"/>
            <w:r>
              <w:t xml:space="preserve"> XU</w:t>
            </w:r>
          </w:p>
          <w:p w14:paraId="4C328C21" w14:textId="77777777" w:rsidR="002B2D13" w:rsidRPr="00D60069" w:rsidRDefault="002B2D13" w:rsidP="00EA5400"/>
        </w:tc>
      </w:tr>
    </w:tbl>
    <w:sdt>
      <w:sdtPr>
        <w:id w:val="-2901889"/>
        <w:placeholder>
          <w:docPart w:val="D3EBE7B2EF85AF44BC16AF3843BE5080"/>
        </w:placeholder>
        <w:temporary/>
        <w:showingPlcHdr/>
        <w15:appearance w15:val="hidden"/>
      </w:sdtPr>
      <w:sdtEndPr/>
      <w:sdtContent>
        <w:p w14:paraId="2DB482FB" w14:textId="77777777"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27936684" w14:textId="77777777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0111B36D" w14:textId="77777777" w:rsidR="002B2D13" w:rsidRPr="00D60069" w:rsidRDefault="00033012">
            <w:pPr>
              <w:pStyle w:val="Heading2"/>
            </w:pPr>
            <w:sdt>
              <w:sdtPr>
                <w:id w:val="90904773"/>
                <w:placeholder>
                  <w:docPart w:val="2264A90728722E4290D884914C76D30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1F1D00B7" w14:textId="336027D5" w:rsidR="002B2D13" w:rsidRPr="00D60069" w:rsidRDefault="0002399F">
            <w:pPr>
              <w:rPr>
                <w:lang w:eastAsia="zh-CN"/>
              </w:rPr>
            </w:pPr>
            <w:r>
              <w:rPr>
                <w:lang w:eastAsia="zh-CN"/>
              </w:rPr>
              <w:t>Weekly standup with supervisor</w:t>
            </w:r>
          </w:p>
        </w:tc>
        <w:tc>
          <w:tcPr>
            <w:tcW w:w="1324" w:type="dxa"/>
          </w:tcPr>
          <w:p w14:paraId="36B13517" w14:textId="77777777" w:rsidR="002B2D13" w:rsidRPr="00D60069" w:rsidRDefault="00033012">
            <w:pPr>
              <w:pStyle w:val="Heading2"/>
            </w:pPr>
            <w:sdt>
              <w:sdtPr>
                <w:id w:val="1737199064"/>
                <w:placeholder>
                  <w:docPart w:val="08AD2E38E0F9D84B92BFE1416837638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474E72B5" w14:textId="4360F962" w:rsidR="002B2D13" w:rsidRPr="00D60069" w:rsidRDefault="002B2D13"/>
        </w:tc>
      </w:tr>
    </w:tbl>
    <w:p w14:paraId="5CD0AAD8" w14:textId="77777777" w:rsidR="002B2D13" w:rsidRPr="00D60069" w:rsidRDefault="00033012">
      <w:pPr>
        <w:pStyle w:val="Heading4"/>
      </w:pPr>
      <w:sdt>
        <w:sdtPr>
          <w:id w:val="-391195506"/>
          <w:placeholder>
            <w:docPart w:val="FE45E2F3A545EB43B462DCF97253D54B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14:paraId="4C3718F4" w14:textId="155D1EB4" w:rsidR="002B2D13" w:rsidRDefault="0002399F" w:rsidP="00972126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Each team member discussed what they did last week</w:t>
      </w:r>
    </w:p>
    <w:p w14:paraId="608FDDC9" w14:textId="37FA5E6E" w:rsidR="0002399F" w:rsidRDefault="0002399F" w:rsidP="0002399F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Discussed details of frontend part</w:t>
      </w:r>
    </w:p>
    <w:p w14:paraId="3E3B952F" w14:textId="77777777" w:rsidR="00972126" w:rsidRPr="00D60069" w:rsidRDefault="00972126" w:rsidP="00972126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Weekly online meeting on Monday afternoon 3:30pm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D60069" w14:paraId="725C4989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0ED6FA3A" w14:textId="77777777" w:rsidR="002B2D13" w:rsidRPr="00D60069" w:rsidRDefault="00033012" w:rsidP="00D60069">
            <w:pPr>
              <w:pStyle w:val="Heading2"/>
              <w:spacing w:after="80"/>
              <w:outlineLvl w:val="1"/>
            </w:pPr>
            <w:sdt>
              <w:sdtPr>
                <w:id w:val="-1717032099"/>
                <w:placeholder>
                  <w:docPart w:val="E8CF278A09DD7D4F9680282DD6EF7183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684A47DA" w14:textId="77777777" w:rsidR="002B2D13" w:rsidRPr="00D60069" w:rsidRDefault="00033012" w:rsidP="00D60069">
            <w:pPr>
              <w:pStyle w:val="Heading2"/>
              <w:spacing w:after="80"/>
              <w:outlineLvl w:val="1"/>
            </w:pPr>
            <w:sdt>
              <w:sdtPr>
                <w:id w:val="-319821758"/>
                <w:placeholder>
                  <w:docPart w:val="D133DB7BDEB1434BAAD91F97BAEC32DD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4B36CA9" w14:textId="77777777" w:rsidR="002B2D13" w:rsidRPr="00D60069" w:rsidRDefault="00033012" w:rsidP="00D60069">
            <w:pPr>
              <w:pStyle w:val="Heading2"/>
              <w:spacing w:after="80"/>
              <w:outlineLvl w:val="1"/>
            </w:pPr>
            <w:sdt>
              <w:sdtPr>
                <w:id w:val="433413345"/>
                <w:placeholder>
                  <w:docPart w:val="63BAB00180331A4383E97513F9E4DCCB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2B2D13" w:rsidRPr="00D60069" w14:paraId="0C1FE97E" w14:textId="77777777" w:rsidTr="00D60069">
        <w:tc>
          <w:tcPr>
            <w:tcW w:w="5310" w:type="dxa"/>
          </w:tcPr>
          <w:p w14:paraId="6E8766E2" w14:textId="77777777" w:rsidR="002B2D13" w:rsidRDefault="0002399F" w:rsidP="00D60069">
            <w:pPr>
              <w:pStyle w:val="ListBullet"/>
              <w:spacing w:after="80"/>
            </w:pPr>
            <w:r>
              <w:t>React online study continues</w:t>
            </w:r>
          </w:p>
          <w:p w14:paraId="23E922EF" w14:textId="77777777" w:rsidR="0002399F" w:rsidRDefault="0002399F" w:rsidP="00D60069">
            <w:pPr>
              <w:pStyle w:val="ListBullet"/>
              <w:spacing w:after="80"/>
            </w:pPr>
            <w:r>
              <w:t>Frontend structure</w:t>
            </w:r>
          </w:p>
          <w:p w14:paraId="597E0B2C" w14:textId="710EF507" w:rsidR="0002399F" w:rsidRPr="00D60069" w:rsidRDefault="0002399F" w:rsidP="00D60069">
            <w:pPr>
              <w:pStyle w:val="ListBullet"/>
              <w:spacing w:after="80"/>
            </w:pPr>
            <w:r>
              <w:t>Backend API</w:t>
            </w:r>
          </w:p>
        </w:tc>
        <w:tc>
          <w:tcPr>
            <w:tcW w:w="3060" w:type="dxa"/>
          </w:tcPr>
          <w:p w14:paraId="1E8AE0B4" w14:textId="77777777" w:rsidR="002B2D13" w:rsidRDefault="00640D87" w:rsidP="00D60069">
            <w:pPr>
              <w:spacing w:after="80"/>
            </w:pPr>
            <w:r>
              <w:t xml:space="preserve">All </w:t>
            </w:r>
            <w:r w:rsidR="0002399F">
              <w:t>frontend</w:t>
            </w:r>
            <w:r>
              <w:t xml:space="preserve"> members</w:t>
            </w:r>
          </w:p>
          <w:p w14:paraId="1F12D111" w14:textId="77777777" w:rsidR="0002399F" w:rsidRDefault="0002399F" w:rsidP="00D60069">
            <w:pPr>
              <w:spacing w:after="80"/>
            </w:pPr>
            <w:proofErr w:type="spellStart"/>
            <w:r>
              <w:t>Yiyang</w:t>
            </w:r>
            <w:proofErr w:type="spellEnd"/>
            <w:r>
              <w:t xml:space="preserve"> Xu</w:t>
            </w:r>
          </w:p>
          <w:p w14:paraId="537F814F" w14:textId="6DC2C159" w:rsidR="0002399F" w:rsidRPr="00D60069" w:rsidRDefault="0002399F" w:rsidP="00D60069">
            <w:pPr>
              <w:spacing w:after="80"/>
            </w:pPr>
            <w:proofErr w:type="spellStart"/>
            <w:r>
              <w:t>Xuefeng</w:t>
            </w:r>
            <w:proofErr w:type="spellEnd"/>
            <w:r>
              <w:t xml:space="preserve"> Chen</w:t>
            </w:r>
          </w:p>
        </w:tc>
        <w:tc>
          <w:tcPr>
            <w:tcW w:w="1854" w:type="dxa"/>
          </w:tcPr>
          <w:p w14:paraId="0CD9EFFD" w14:textId="77777777" w:rsidR="002B2D13" w:rsidRDefault="0002399F" w:rsidP="00D60069">
            <w:pPr>
              <w:spacing w:after="80"/>
            </w:pPr>
            <w:r>
              <w:t>N/A</w:t>
            </w:r>
          </w:p>
          <w:p w14:paraId="7D09A806" w14:textId="63806658" w:rsidR="0002399F" w:rsidRDefault="0002399F" w:rsidP="00D60069">
            <w:pPr>
              <w:spacing w:after="80"/>
            </w:pPr>
            <w:r>
              <w:t>23th March 2020</w:t>
            </w:r>
          </w:p>
          <w:p w14:paraId="4FE33747" w14:textId="2E3AC9EA" w:rsidR="0002399F" w:rsidRDefault="0002399F" w:rsidP="00D60069">
            <w:pPr>
              <w:spacing w:after="80"/>
            </w:pPr>
            <w:r>
              <w:t>23th March 2020</w:t>
            </w:r>
          </w:p>
          <w:p w14:paraId="2060E595" w14:textId="77777777" w:rsidR="0002399F" w:rsidRDefault="0002399F" w:rsidP="00D60069">
            <w:pPr>
              <w:spacing w:after="80"/>
            </w:pPr>
            <w:bookmarkStart w:id="6" w:name="_GoBack"/>
            <w:bookmarkEnd w:id="6"/>
          </w:p>
          <w:p w14:paraId="5D9083DF" w14:textId="0C67969C" w:rsidR="0002399F" w:rsidRPr="00D60069" w:rsidRDefault="0002399F" w:rsidP="00D60069">
            <w:pPr>
              <w:spacing w:after="80"/>
            </w:pPr>
          </w:p>
        </w:tc>
      </w:tr>
      <w:bookmarkEnd w:id="1"/>
    </w:tbl>
    <w:p w14:paraId="3F4D3455" w14:textId="77777777" w:rsidR="002B2D13" w:rsidRPr="00D60069" w:rsidRDefault="002B2D13"/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25B11" w14:textId="77777777" w:rsidR="00033012" w:rsidRDefault="00033012">
      <w:pPr>
        <w:spacing w:before="0" w:after="0"/>
      </w:pPr>
      <w:r>
        <w:separator/>
      </w:r>
    </w:p>
  </w:endnote>
  <w:endnote w:type="continuationSeparator" w:id="0">
    <w:p w14:paraId="1BB61786" w14:textId="77777777" w:rsidR="00033012" w:rsidRDefault="0003301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55AC5E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096F1" w14:textId="77777777" w:rsidR="00033012" w:rsidRDefault="00033012">
      <w:pPr>
        <w:spacing w:before="0" w:after="0"/>
      </w:pPr>
      <w:r>
        <w:separator/>
      </w:r>
    </w:p>
  </w:footnote>
  <w:footnote w:type="continuationSeparator" w:id="0">
    <w:p w14:paraId="25B51F7C" w14:textId="77777777" w:rsidR="00033012" w:rsidRDefault="0003301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0310C7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129AC"/>
    <w:multiLevelType w:val="hybridMultilevel"/>
    <w:tmpl w:val="AEEC1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A443E"/>
    <w:multiLevelType w:val="hybridMultilevel"/>
    <w:tmpl w:val="698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oNotDisplayPageBoundaries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00"/>
    <w:rsid w:val="0002399F"/>
    <w:rsid w:val="00033012"/>
    <w:rsid w:val="00124C40"/>
    <w:rsid w:val="001E0877"/>
    <w:rsid w:val="002B2D13"/>
    <w:rsid w:val="0034721D"/>
    <w:rsid w:val="003B07A2"/>
    <w:rsid w:val="003D5BF7"/>
    <w:rsid w:val="003F257D"/>
    <w:rsid w:val="005A7328"/>
    <w:rsid w:val="006344A8"/>
    <w:rsid w:val="00640D87"/>
    <w:rsid w:val="006A7E23"/>
    <w:rsid w:val="00734EEC"/>
    <w:rsid w:val="007F04FA"/>
    <w:rsid w:val="00972126"/>
    <w:rsid w:val="009A5AD5"/>
    <w:rsid w:val="00C47F3D"/>
    <w:rsid w:val="00D60069"/>
    <w:rsid w:val="00D62E01"/>
    <w:rsid w:val="00D661EE"/>
    <w:rsid w:val="00D9031A"/>
    <w:rsid w:val="00E048B4"/>
    <w:rsid w:val="00EA5400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28EF8"/>
  <w15:docId w15:val="{6579C99F-98D8-284E-A035-C467800F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640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6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2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4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3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1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1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8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99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1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1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5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01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8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8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6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0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3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8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5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ssica/Library/Containers/com.microsoft.Word/Data/Library/Application%20Support/Microsoft/Office/16.0/DTS/Search/%7bAF62F704-06BF-4A4D-B05E-CB29D5B69498%7dtf1639256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0F7F29DCDA83746ABD73CFF99876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58C50-31A7-CF47-BF37-5020FDF2302C}"/>
      </w:docPartPr>
      <w:docPartBody>
        <w:p w:rsidR="00C1015C" w:rsidRDefault="003B2915">
          <w:pPr>
            <w:pStyle w:val="D0F7F29DCDA83746ABD73CFF998765DA"/>
          </w:pPr>
          <w:r>
            <w:t>Attendees:</w:t>
          </w:r>
        </w:p>
      </w:docPartBody>
    </w:docPart>
    <w:docPart>
      <w:docPartPr>
        <w:name w:val="D3EBE7B2EF85AF44BC16AF3843BE5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6F035-CDEC-A34C-8D8D-6A53AE4ED365}"/>
      </w:docPartPr>
      <w:docPartBody>
        <w:p w:rsidR="00C1015C" w:rsidRDefault="003B2915">
          <w:pPr>
            <w:pStyle w:val="D3EBE7B2EF85AF44BC16AF3843BE5080"/>
          </w:pPr>
          <w:r>
            <w:t>Minutes</w:t>
          </w:r>
        </w:p>
      </w:docPartBody>
    </w:docPart>
    <w:docPart>
      <w:docPartPr>
        <w:name w:val="2264A90728722E4290D884914C76D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71F68-A640-D84E-992F-62A38BA5F100}"/>
      </w:docPartPr>
      <w:docPartBody>
        <w:p w:rsidR="00C1015C" w:rsidRDefault="003B2915">
          <w:pPr>
            <w:pStyle w:val="2264A90728722E4290D884914C76D300"/>
          </w:pPr>
          <w:r>
            <w:t>Agenda item:</w:t>
          </w:r>
        </w:p>
      </w:docPartBody>
    </w:docPart>
    <w:docPart>
      <w:docPartPr>
        <w:name w:val="08AD2E38E0F9D84B92BFE14168376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672D3-AE03-A64D-B77F-D54B86298E04}"/>
      </w:docPartPr>
      <w:docPartBody>
        <w:p w:rsidR="00C1015C" w:rsidRDefault="003B2915">
          <w:pPr>
            <w:pStyle w:val="08AD2E38E0F9D84B92BFE14168376380"/>
          </w:pPr>
          <w:r>
            <w:t>Presenter:</w:t>
          </w:r>
        </w:p>
      </w:docPartBody>
    </w:docPart>
    <w:docPart>
      <w:docPartPr>
        <w:name w:val="FE45E2F3A545EB43B462DCF97253D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6F9BB-8609-8C4F-84FC-9EDC7196A637}"/>
      </w:docPartPr>
      <w:docPartBody>
        <w:p w:rsidR="00C1015C" w:rsidRDefault="003B2915">
          <w:pPr>
            <w:pStyle w:val="FE45E2F3A545EB43B462DCF97253D54B"/>
          </w:pPr>
          <w:r>
            <w:t>Discussion:</w:t>
          </w:r>
        </w:p>
      </w:docPartBody>
    </w:docPart>
    <w:docPart>
      <w:docPartPr>
        <w:name w:val="E8CF278A09DD7D4F9680282DD6EF7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61CB4-046B-2D48-86E3-29101E75DA9E}"/>
      </w:docPartPr>
      <w:docPartBody>
        <w:p w:rsidR="00C1015C" w:rsidRDefault="003B2915">
          <w:pPr>
            <w:pStyle w:val="E8CF278A09DD7D4F9680282DD6EF7183"/>
          </w:pPr>
          <w:r>
            <w:t>Action items</w:t>
          </w:r>
        </w:p>
      </w:docPartBody>
    </w:docPart>
    <w:docPart>
      <w:docPartPr>
        <w:name w:val="D133DB7BDEB1434BAAD91F97BAEC3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B6E8F-7273-1748-A5F9-26C6EAA87FCB}"/>
      </w:docPartPr>
      <w:docPartBody>
        <w:p w:rsidR="00C1015C" w:rsidRDefault="003B2915">
          <w:pPr>
            <w:pStyle w:val="D133DB7BDEB1434BAAD91F97BAEC32DD"/>
          </w:pPr>
          <w:r>
            <w:t>Person responsible</w:t>
          </w:r>
        </w:p>
      </w:docPartBody>
    </w:docPart>
    <w:docPart>
      <w:docPartPr>
        <w:name w:val="63BAB00180331A4383E97513F9E4D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A7629-D139-414F-80C8-4E3850885255}"/>
      </w:docPartPr>
      <w:docPartBody>
        <w:p w:rsidR="00C1015C" w:rsidRDefault="003B2915">
          <w:pPr>
            <w:pStyle w:val="63BAB00180331A4383E97513F9E4DCCB"/>
          </w:pPr>
          <w:r>
            <w:t>Deadline</w:t>
          </w:r>
        </w:p>
      </w:docPartBody>
    </w:docPart>
    <w:docPart>
      <w:docPartPr>
        <w:name w:val="1E4092B3999CF14F9769F4459E453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6D850-B505-3C40-8744-9D0367413355}"/>
      </w:docPartPr>
      <w:docPartBody>
        <w:p w:rsidR="00C1015C" w:rsidRDefault="00573E13" w:rsidP="00573E13">
          <w:pPr>
            <w:pStyle w:val="1E4092B3999CF14F9769F4459E4534A8"/>
          </w:pPr>
          <w:r w:rsidRPr="00E048B4">
            <w:t>Type of meeting: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13"/>
    <w:rsid w:val="003B2915"/>
    <w:rsid w:val="00573E13"/>
    <w:rsid w:val="00B03127"/>
    <w:rsid w:val="00C1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2F2A0611F9A74AB97C98482D0F4A1F">
    <w:name w:val="202F2A0611F9A74AB97C98482D0F4A1F"/>
  </w:style>
  <w:style w:type="paragraph" w:customStyle="1" w:styleId="B7C48F33A6320843927639F1DFA84979">
    <w:name w:val="B7C48F33A6320843927639F1DFA84979"/>
  </w:style>
  <w:style w:type="paragraph" w:customStyle="1" w:styleId="C975927942F0D74283E5AF29BAA74B94">
    <w:name w:val="C975927942F0D74283E5AF29BAA74B94"/>
  </w:style>
  <w:style w:type="paragraph" w:customStyle="1" w:styleId="EF6E91C4137F9E4484D065A6DD54D274">
    <w:name w:val="EF6E91C4137F9E4484D065A6DD54D274"/>
  </w:style>
  <w:style w:type="paragraph" w:customStyle="1" w:styleId="C7A513E9F7933047871DE80C62DC7DF6">
    <w:name w:val="C7A513E9F7933047871DE80C62DC7DF6"/>
  </w:style>
  <w:style w:type="paragraph" w:customStyle="1" w:styleId="FCDD851A2027D840AEB33B86D94DB988">
    <w:name w:val="FCDD851A2027D840AEB33B86D94DB988"/>
  </w:style>
  <w:style w:type="paragraph" w:customStyle="1" w:styleId="022F7371DE3A744FACDF9E595A675AF7">
    <w:name w:val="022F7371DE3A744FACDF9E595A675AF7"/>
  </w:style>
  <w:style w:type="paragraph" w:customStyle="1" w:styleId="636D38F994D6DB4FA9257B94724CD4D3">
    <w:name w:val="636D38F994D6DB4FA9257B94724CD4D3"/>
  </w:style>
  <w:style w:type="paragraph" w:customStyle="1" w:styleId="6616374E08A2094FBE47E4313FCB7EF8">
    <w:name w:val="6616374E08A2094FBE47E4313FCB7EF8"/>
  </w:style>
  <w:style w:type="paragraph" w:customStyle="1" w:styleId="0CC6826D8F978C4499157C1C1F11EEA0">
    <w:name w:val="0CC6826D8F978C4499157C1C1F11EEA0"/>
  </w:style>
  <w:style w:type="paragraph" w:customStyle="1" w:styleId="94718A4243D6124895E2C4AC5E5238DA">
    <w:name w:val="94718A4243D6124895E2C4AC5E5238DA"/>
  </w:style>
  <w:style w:type="paragraph" w:customStyle="1" w:styleId="9AFE68A2CBAA6D4BA6DAC6F38EBAC9EB">
    <w:name w:val="9AFE68A2CBAA6D4BA6DAC6F38EBAC9EB"/>
  </w:style>
  <w:style w:type="paragraph" w:customStyle="1" w:styleId="7676511AFBA84446B0BD59C45BAAF54E">
    <w:name w:val="7676511AFBA84446B0BD59C45BAAF54E"/>
  </w:style>
  <w:style w:type="paragraph" w:customStyle="1" w:styleId="552B6D208B9B3E4B9320D87A0A74FC60">
    <w:name w:val="552B6D208B9B3E4B9320D87A0A74FC60"/>
  </w:style>
  <w:style w:type="paragraph" w:customStyle="1" w:styleId="D0F7F29DCDA83746ABD73CFF998765DA">
    <w:name w:val="D0F7F29DCDA83746ABD73CFF998765DA"/>
  </w:style>
  <w:style w:type="paragraph" w:customStyle="1" w:styleId="49391091A3906544A0FEEDC08C14489A">
    <w:name w:val="49391091A3906544A0FEEDC08C14489A"/>
  </w:style>
  <w:style w:type="paragraph" w:customStyle="1" w:styleId="C357D9AABBC9A44DA070B3E5EE1B3772">
    <w:name w:val="C357D9AABBC9A44DA070B3E5EE1B3772"/>
  </w:style>
  <w:style w:type="paragraph" w:customStyle="1" w:styleId="B889B3F290165D42823C6CC055C5BBA5">
    <w:name w:val="B889B3F290165D42823C6CC055C5BBA5"/>
  </w:style>
  <w:style w:type="paragraph" w:customStyle="1" w:styleId="8C6A94E6E5CDF7499A8C636A355D0A31">
    <w:name w:val="8C6A94E6E5CDF7499A8C636A355D0A31"/>
  </w:style>
  <w:style w:type="paragraph" w:customStyle="1" w:styleId="4FE1B596AADB964E864BC1FF5A39A8CE">
    <w:name w:val="4FE1B596AADB964E864BC1FF5A39A8CE"/>
  </w:style>
  <w:style w:type="paragraph" w:customStyle="1" w:styleId="D3EBE7B2EF85AF44BC16AF3843BE5080">
    <w:name w:val="D3EBE7B2EF85AF44BC16AF3843BE5080"/>
  </w:style>
  <w:style w:type="paragraph" w:customStyle="1" w:styleId="2264A90728722E4290D884914C76D300">
    <w:name w:val="2264A90728722E4290D884914C76D300"/>
  </w:style>
  <w:style w:type="paragraph" w:customStyle="1" w:styleId="C958D5C7DCA4544CA57B53C37F4D9FFB">
    <w:name w:val="C958D5C7DCA4544CA57B53C37F4D9FFB"/>
  </w:style>
  <w:style w:type="paragraph" w:customStyle="1" w:styleId="08AD2E38E0F9D84B92BFE14168376380">
    <w:name w:val="08AD2E38E0F9D84B92BFE14168376380"/>
  </w:style>
  <w:style w:type="paragraph" w:customStyle="1" w:styleId="04E1988F1035514C81B01842381B4164">
    <w:name w:val="04E1988F1035514C81B01842381B4164"/>
  </w:style>
  <w:style w:type="paragraph" w:customStyle="1" w:styleId="FE45E2F3A545EB43B462DCF97253D54B">
    <w:name w:val="FE45E2F3A545EB43B462DCF97253D54B"/>
  </w:style>
  <w:style w:type="paragraph" w:customStyle="1" w:styleId="9E457D15C7F16740ACA95D30483FA0C2">
    <w:name w:val="9E457D15C7F16740ACA95D30483FA0C2"/>
  </w:style>
  <w:style w:type="paragraph" w:customStyle="1" w:styleId="1913243FCFEC1E46AD52AB84EC1CC2E1">
    <w:name w:val="1913243FCFEC1E46AD52AB84EC1CC2E1"/>
  </w:style>
  <w:style w:type="paragraph" w:customStyle="1" w:styleId="B487F42CED5E0B4E8C9EF20DC39873C3">
    <w:name w:val="B487F42CED5E0B4E8C9EF20DC39873C3"/>
  </w:style>
  <w:style w:type="paragraph" w:customStyle="1" w:styleId="E8CF278A09DD7D4F9680282DD6EF7183">
    <w:name w:val="E8CF278A09DD7D4F9680282DD6EF7183"/>
  </w:style>
  <w:style w:type="paragraph" w:customStyle="1" w:styleId="D133DB7BDEB1434BAAD91F97BAEC32DD">
    <w:name w:val="D133DB7BDEB1434BAAD91F97BAEC32DD"/>
  </w:style>
  <w:style w:type="paragraph" w:customStyle="1" w:styleId="63BAB00180331A4383E97513F9E4DCCB">
    <w:name w:val="63BAB00180331A4383E97513F9E4DCCB"/>
  </w:style>
  <w:style w:type="paragraph" w:customStyle="1" w:styleId="5F2402DE50AB8A49AD591437600EB220">
    <w:name w:val="5F2402DE50AB8A49AD591437600EB220"/>
  </w:style>
  <w:style w:type="paragraph" w:customStyle="1" w:styleId="67BA9F7CA95FFA45BEF7D826EFB24E4B">
    <w:name w:val="67BA9F7CA95FFA45BEF7D826EFB24E4B"/>
  </w:style>
  <w:style w:type="paragraph" w:customStyle="1" w:styleId="E967AA708B40124EA9D2E8A94B6B3369">
    <w:name w:val="E967AA708B40124EA9D2E8A94B6B3369"/>
  </w:style>
  <w:style w:type="paragraph" w:customStyle="1" w:styleId="297C5016F04DD849B65681F47B2253AF">
    <w:name w:val="297C5016F04DD849B65681F47B2253AF"/>
  </w:style>
  <w:style w:type="paragraph" w:customStyle="1" w:styleId="56C00FA5983C764890F71EE787473395">
    <w:name w:val="56C00FA5983C764890F71EE787473395"/>
  </w:style>
  <w:style w:type="paragraph" w:customStyle="1" w:styleId="9EEE0E74C3C1E145BE941536549F31E7">
    <w:name w:val="9EEE0E74C3C1E145BE941536549F31E7"/>
  </w:style>
  <w:style w:type="paragraph" w:customStyle="1" w:styleId="7495D32E50964847A526C2232C954E00">
    <w:name w:val="7495D32E50964847A526C2232C954E00"/>
  </w:style>
  <w:style w:type="paragraph" w:customStyle="1" w:styleId="44A986F4C63B0D4EAA460A5E128BE6AD">
    <w:name w:val="44A986F4C63B0D4EAA460A5E128BE6AD"/>
  </w:style>
  <w:style w:type="paragraph" w:customStyle="1" w:styleId="C320C8AD189E5D46B760F5F834A44712">
    <w:name w:val="C320C8AD189E5D46B760F5F834A44712"/>
  </w:style>
  <w:style w:type="paragraph" w:customStyle="1" w:styleId="391B6072C8D8FB41B169DCAE8E5A0E74">
    <w:name w:val="391B6072C8D8FB41B169DCAE8E5A0E74"/>
  </w:style>
  <w:style w:type="paragraph" w:customStyle="1" w:styleId="32322480AA64C6468C29DAD651B54C4C">
    <w:name w:val="32322480AA64C6468C29DAD651B54C4C"/>
  </w:style>
  <w:style w:type="paragraph" w:customStyle="1" w:styleId="2757A1CD092C4646A626A7EEA2DA5A21">
    <w:name w:val="2757A1CD092C4646A626A7EEA2DA5A21"/>
  </w:style>
  <w:style w:type="paragraph" w:customStyle="1" w:styleId="20A1E6FE7E3386459B142371725A3BF4">
    <w:name w:val="20A1E6FE7E3386459B142371725A3BF4"/>
  </w:style>
  <w:style w:type="paragraph" w:customStyle="1" w:styleId="30B242D08CABF54C82CA4C37465EBB04">
    <w:name w:val="30B242D08CABF54C82CA4C37465EBB04"/>
  </w:style>
  <w:style w:type="paragraph" w:customStyle="1" w:styleId="1BF1610965738B45ADA3DFE9F541BD1C">
    <w:name w:val="1BF1610965738B45ADA3DFE9F541BD1C"/>
  </w:style>
  <w:style w:type="paragraph" w:customStyle="1" w:styleId="0DB25C3D24AA984CBBC1B26721F6B52C">
    <w:name w:val="0DB25C3D24AA984CBBC1B26721F6B52C"/>
  </w:style>
  <w:style w:type="paragraph" w:customStyle="1" w:styleId="1ADF47698D50E14EB4946E024974B3B5">
    <w:name w:val="1ADF47698D50E14EB4946E024974B3B5"/>
  </w:style>
  <w:style w:type="paragraph" w:customStyle="1" w:styleId="75866C164EC4814F80DD69AC4A91759C">
    <w:name w:val="75866C164EC4814F80DD69AC4A91759C"/>
  </w:style>
  <w:style w:type="paragraph" w:customStyle="1" w:styleId="7209BFDC17B91148A2198259CE667CC4">
    <w:name w:val="7209BFDC17B91148A2198259CE667CC4"/>
  </w:style>
  <w:style w:type="paragraph" w:customStyle="1" w:styleId="67C47EF65460394D9049CBC11A5DE87D">
    <w:name w:val="67C47EF65460394D9049CBC11A5DE87D"/>
  </w:style>
  <w:style w:type="paragraph" w:customStyle="1" w:styleId="2389211C10571F47B8C0950AD9750386">
    <w:name w:val="2389211C10571F47B8C0950AD9750386"/>
  </w:style>
  <w:style w:type="paragraph" w:customStyle="1" w:styleId="7699CAC86C560D47BFC3B6ED27836DA6">
    <w:name w:val="7699CAC86C560D47BFC3B6ED27836DA6"/>
  </w:style>
  <w:style w:type="paragraph" w:customStyle="1" w:styleId="DC2203C985E30344937354385C457C47">
    <w:name w:val="DC2203C985E30344937354385C457C47"/>
  </w:style>
  <w:style w:type="paragraph" w:customStyle="1" w:styleId="21292A98F687414AB288715CA8144949">
    <w:name w:val="21292A98F687414AB288715CA8144949"/>
  </w:style>
  <w:style w:type="paragraph" w:customStyle="1" w:styleId="818C18B9BE43AB42B596E7CC1861567A">
    <w:name w:val="818C18B9BE43AB42B596E7CC1861567A"/>
  </w:style>
  <w:style w:type="paragraph" w:customStyle="1" w:styleId="47EA488689305649AFFE7271484EC628">
    <w:name w:val="47EA488689305649AFFE7271484EC628"/>
  </w:style>
  <w:style w:type="paragraph" w:customStyle="1" w:styleId="EF160CDC6E860E4988955EB28FC86D01">
    <w:name w:val="EF160CDC6E860E4988955EB28FC86D01"/>
  </w:style>
  <w:style w:type="paragraph" w:customStyle="1" w:styleId="C12327571DF84043B775A99D946224C3">
    <w:name w:val="C12327571DF84043B775A99D946224C3"/>
  </w:style>
  <w:style w:type="paragraph" w:customStyle="1" w:styleId="004D097DD7E2554A822F4C22F88F86AE">
    <w:name w:val="004D097DD7E2554A822F4C22F88F86AE"/>
  </w:style>
  <w:style w:type="paragraph" w:customStyle="1" w:styleId="713AE44BD81C934FB29824C65C3E566C">
    <w:name w:val="713AE44BD81C934FB29824C65C3E566C"/>
  </w:style>
  <w:style w:type="paragraph" w:customStyle="1" w:styleId="97ABC6640819D2488EDE90B0A2C6DC12">
    <w:name w:val="97ABC6640819D2488EDE90B0A2C6DC12"/>
  </w:style>
  <w:style w:type="paragraph" w:customStyle="1" w:styleId="4AD454FF61268C47BE1BBD92B9CDA9F0">
    <w:name w:val="4AD454FF61268C47BE1BBD92B9CDA9F0"/>
  </w:style>
  <w:style w:type="paragraph" w:customStyle="1" w:styleId="AF6EB4EB7B0B63489EE81C8CA2136551">
    <w:name w:val="AF6EB4EB7B0B63489EE81C8CA2136551"/>
  </w:style>
  <w:style w:type="paragraph" w:customStyle="1" w:styleId="C99BA9CFFA73F4418085B5FACBC5BE3E">
    <w:name w:val="C99BA9CFFA73F4418085B5FACBC5BE3E"/>
  </w:style>
  <w:style w:type="paragraph" w:customStyle="1" w:styleId="FDBA117344F883458D3067D3C404B801">
    <w:name w:val="FDBA117344F883458D3067D3C404B801"/>
  </w:style>
  <w:style w:type="paragraph" w:customStyle="1" w:styleId="38C95710C70EDC45A16948B4A7702242">
    <w:name w:val="38C95710C70EDC45A16948B4A7702242"/>
  </w:style>
  <w:style w:type="paragraph" w:customStyle="1" w:styleId="7CF75CA87C3FAF45B73F8342E4672201">
    <w:name w:val="7CF75CA87C3FAF45B73F8342E4672201"/>
  </w:style>
  <w:style w:type="paragraph" w:customStyle="1" w:styleId="EC6002E176ACD3459580587E6F41168A">
    <w:name w:val="EC6002E176ACD3459580587E6F41168A"/>
  </w:style>
  <w:style w:type="paragraph" w:customStyle="1" w:styleId="3C0F62F66F288042A6C1F3698371A4CD">
    <w:name w:val="3C0F62F66F288042A6C1F3698371A4CD"/>
  </w:style>
  <w:style w:type="paragraph" w:customStyle="1" w:styleId="4706A1BE3AE2244BB9A689F4D99A2FDD">
    <w:name w:val="4706A1BE3AE2244BB9A689F4D99A2FDD"/>
  </w:style>
  <w:style w:type="paragraph" w:customStyle="1" w:styleId="471C5E8F1B4C04439D4AF534F5865406">
    <w:name w:val="471C5E8F1B4C04439D4AF534F5865406"/>
  </w:style>
  <w:style w:type="paragraph" w:customStyle="1" w:styleId="731EB65003DF0842A1A8D7A9C77C0DC2">
    <w:name w:val="731EB65003DF0842A1A8D7A9C77C0DC2"/>
  </w:style>
  <w:style w:type="paragraph" w:customStyle="1" w:styleId="D5A1FFCAA657424682C2E539303A6F4A">
    <w:name w:val="D5A1FFCAA657424682C2E539303A6F4A"/>
  </w:style>
  <w:style w:type="paragraph" w:customStyle="1" w:styleId="E069398AFA73DF44B79B59DAA92B88BA">
    <w:name w:val="E069398AFA73DF44B79B59DAA92B88BA"/>
  </w:style>
  <w:style w:type="paragraph" w:customStyle="1" w:styleId="4E188D15E71DFE4CB5FE485526B34F95">
    <w:name w:val="4E188D15E71DFE4CB5FE485526B34F95"/>
  </w:style>
  <w:style w:type="paragraph" w:customStyle="1" w:styleId="9FC782F98EAB754988B3365CEC18CFDF">
    <w:name w:val="9FC782F98EAB754988B3365CEC18CFDF"/>
  </w:style>
  <w:style w:type="paragraph" w:customStyle="1" w:styleId="BB307B4E2BBE76419B4BD3E32360F277">
    <w:name w:val="BB307B4E2BBE76419B4BD3E32360F277"/>
  </w:style>
  <w:style w:type="paragraph" w:customStyle="1" w:styleId="63CE90CE5E3F1E4C98FBDF7D89B06DBF">
    <w:name w:val="63CE90CE5E3F1E4C98FBDF7D89B06DBF"/>
  </w:style>
  <w:style w:type="paragraph" w:customStyle="1" w:styleId="ACBB6FF8B160A7408D43081BC3E9E686">
    <w:name w:val="ACBB6FF8B160A7408D43081BC3E9E686"/>
  </w:style>
  <w:style w:type="paragraph" w:customStyle="1" w:styleId="1F054044CB7F7F489CC7E9AFA03A91AD">
    <w:name w:val="1F054044CB7F7F489CC7E9AFA03A91AD"/>
  </w:style>
  <w:style w:type="paragraph" w:customStyle="1" w:styleId="AAE9853DF7A4E04981195A2CA6F5A5D4">
    <w:name w:val="AAE9853DF7A4E04981195A2CA6F5A5D4"/>
  </w:style>
  <w:style w:type="paragraph" w:customStyle="1" w:styleId="57A3557313401947A9FD462EB7C43236">
    <w:name w:val="57A3557313401947A9FD462EB7C43236"/>
  </w:style>
  <w:style w:type="paragraph" w:customStyle="1" w:styleId="A74DD30882CD8E47961618B687487413">
    <w:name w:val="A74DD30882CD8E47961618B687487413"/>
  </w:style>
  <w:style w:type="paragraph" w:customStyle="1" w:styleId="20C8367B02B79641928D17F32CB44E17">
    <w:name w:val="20C8367B02B79641928D17F32CB44E17"/>
  </w:style>
  <w:style w:type="paragraph" w:customStyle="1" w:styleId="4E40709F17029444B3BA5B3C9309FBBC">
    <w:name w:val="4E40709F17029444B3BA5B3C9309FBBC"/>
  </w:style>
  <w:style w:type="paragraph" w:customStyle="1" w:styleId="22563C48CC15E14184732F0CDA9D0C26">
    <w:name w:val="22563C48CC15E14184732F0CDA9D0C26"/>
  </w:style>
  <w:style w:type="paragraph" w:customStyle="1" w:styleId="1E4092B3999CF14F9769F4459E4534A8">
    <w:name w:val="1E4092B3999CF14F9769F4459E4534A8"/>
    <w:rsid w:val="00573E13"/>
  </w:style>
  <w:style w:type="paragraph" w:customStyle="1" w:styleId="B4162FFD81C613498EDA88254B2F7887">
    <w:name w:val="B4162FFD81C613498EDA88254B2F7887"/>
    <w:rsid w:val="00573E13"/>
  </w:style>
  <w:style w:type="paragraph" w:customStyle="1" w:styleId="8E5157CDD2FDD640B66A034EB17435C8">
    <w:name w:val="8E5157CDD2FDD640B66A034EB17435C8"/>
    <w:rsid w:val="00573E13"/>
  </w:style>
  <w:style w:type="paragraph" w:customStyle="1" w:styleId="B4BB38C2A99A7D47AA600272EA609479">
    <w:name w:val="B4BB38C2A99A7D47AA600272EA609479"/>
    <w:rsid w:val="00573E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2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Chuanxi Fu</cp:lastModifiedBy>
  <cp:revision>2</cp:revision>
  <dcterms:created xsi:type="dcterms:W3CDTF">2020-03-23T04:08:00Z</dcterms:created>
  <dcterms:modified xsi:type="dcterms:W3CDTF">2020-03-23T04:08:00Z</dcterms:modified>
  <cp:version/>
</cp:coreProperties>
</file>