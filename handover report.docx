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2A21" w14:textId="5BE353D7" w:rsidR="006D435B" w:rsidRPr="00A562E2" w:rsidRDefault="00360488" w:rsidP="00A562E2">
      <w:pPr>
        <w:pStyle w:val="1"/>
        <w:spacing w:after="0"/>
        <w:jc w:val="center"/>
        <w:rPr>
          <w:rFonts w:eastAsia="Microsoft YaHei UI" w:cstheme="majorHAnsi"/>
          <w:sz w:val="80"/>
          <w:szCs w:val="80"/>
        </w:rPr>
      </w:pPr>
      <w:r w:rsidRPr="00A562E2">
        <w:rPr>
          <w:rFonts w:eastAsia="Microsoft YaHei UI" w:cstheme="majorHAnsi"/>
          <w:sz w:val="80"/>
          <w:szCs w:val="80"/>
        </w:rPr>
        <w:t>Handover report</w:t>
      </w:r>
    </w:p>
    <w:p w14:paraId="1CF4363B" w14:textId="26A60576" w:rsidR="006D435B" w:rsidRPr="00A35DB6" w:rsidRDefault="00D12DDC" w:rsidP="002B20A5">
      <w:pPr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A35DB6">
        <w:rPr>
          <w:rFonts w:asciiTheme="majorHAnsi" w:eastAsia="Microsoft YaHei UI" w:hAnsiTheme="majorHAnsi" w:cstheme="majorHAnsi"/>
          <w:sz w:val="28"/>
          <w:szCs w:val="28"/>
        </w:rPr>
        <w:t>Team 12</w:t>
      </w:r>
    </w:p>
    <w:p w14:paraId="5FD124F0" w14:textId="7604EE6D" w:rsidR="006D435B" w:rsidRPr="000940E8" w:rsidRDefault="00D12DDC" w:rsidP="00174913">
      <w:pPr>
        <w:pStyle w:val="2"/>
        <w:spacing w:afterLines="200" w:after="480"/>
        <w:rPr>
          <w:rFonts w:eastAsia="Microsoft YaHei UI" w:cstheme="majorHAnsi"/>
        </w:rPr>
      </w:pPr>
      <w:r w:rsidRPr="000940E8">
        <w:rPr>
          <w:rFonts w:eastAsia="Microsoft YaHei UI" w:cstheme="majorHAnsi"/>
        </w:rPr>
        <w:t>Team information</w:t>
      </w:r>
    </w:p>
    <w:p w14:paraId="7444BF93" w14:textId="30504F63" w:rsidR="00264544" w:rsidRPr="000940E8" w:rsidRDefault="00D12DDC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 xml:space="preserve">Client: Marion </w:t>
      </w:r>
      <w:proofErr w:type="spellStart"/>
      <w:r w:rsidRPr="000940E8">
        <w:rPr>
          <w:rFonts w:asciiTheme="majorHAnsi" w:eastAsia="Microsoft YaHei UI" w:hAnsiTheme="majorHAnsi" w:cstheme="majorHAnsi"/>
        </w:rPr>
        <w:t>Zalk</w:t>
      </w:r>
      <w:proofErr w:type="spellEnd"/>
    </w:p>
    <w:p w14:paraId="140250AD" w14:textId="359AF9B6" w:rsidR="00D12DDC" w:rsidRPr="000940E8" w:rsidRDefault="00D12DDC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>Supervisor: Austen</w:t>
      </w:r>
    </w:p>
    <w:p w14:paraId="156A8659" w14:textId="02906E50" w:rsidR="004C1B6F" w:rsidRPr="000940E8" w:rsidRDefault="004C1B6F" w:rsidP="000940E8">
      <w:pPr>
        <w:pStyle w:val="affe"/>
        <w:numPr>
          <w:ilvl w:val="0"/>
          <w:numId w:val="16"/>
        </w:numPr>
        <w:spacing w:after="0"/>
        <w:ind w:firstLineChars="0"/>
        <w:rPr>
          <w:rFonts w:asciiTheme="majorHAnsi" w:eastAsia="Microsoft YaHei UI" w:hAnsiTheme="majorHAnsi" w:cstheme="majorHAnsi"/>
        </w:rPr>
      </w:pPr>
      <w:r w:rsidRPr="000940E8">
        <w:rPr>
          <w:rFonts w:asciiTheme="majorHAnsi" w:eastAsia="Microsoft YaHei UI" w:hAnsiTheme="majorHAnsi" w:cstheme="majorHAnsi"/>
        </w:rPr>
        <w:t>Team members:</w:t>
      </w:r>
    </w:p>
    <w:p w14:paraId="68A4FB68" w14:textId="59E63424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proofErr w:type="spellStart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Xuefeng</w:t>
      </w:r>
      <w:proofErr w:type="spellEnd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Chen xuefeng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@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student.unimelb.edu.au</w:t>
      </w:r>
    </w:p>
    <w:p w14:paraId="1C4DA5F7" w14:textId="7BA608DC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proofErr w:type="spellStart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Yiyang</w:t>
      </w:r>
      <w:proofErr w:type="spellEnd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 XU yiyangx2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@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student.unimelb.edu.au</w:t>
      </w:r>
    </w:p>
    <w:p w14:paraId="69E4BEC2" w14:textId="6DD64902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Shang Gao gasg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@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student.unimelb.edu.au</w:t>
      </w:r>
    </w:p>
    <w:p w14:paraId="07770401" w14:textId="4F82D3DE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Chang Liu liu.c5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@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student.unimelb.edu.au</w:t>
      </w:r>
    </w:p>
    <w:p w14:paraId="79E4A350" w14:textId="43AC18B6" w:rsidR="004C1B6F" w:rsidRPr="000940E8" w:rsidRDefault="004C1B6F" w:rsidP="000940E8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proofErr w:type="spellStart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Chuanxi</w:t>
      </w:r>
      <w:proofErr w:type="spellEnd"/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Fu </w:t>
      </w:r>
      <w:hyperlink r:id="rId7" w:history="1">
        <w:r w:rsidR="00380336" w:rsidRPr="000940E8">
          <w:rPr>
            <w:rStyle w:val="affd"/>
            <w:rFonts w:asciiTheme="majorHAnsi" w:eastAsia="宋体" w:hAnsiTheme="majorHAnsi" w:cstheme="majorHAnsi"/>
            <w:spacing w:val="2"/>
            <w:sz w:val="21"/>
            <w:szCs w:val="21"/>
          </w:rPr>
          <w:t>chuanxif@student.unimelb.edu.au</w:t>
        </w:r>
      </w:hyperlink>
    </w:p>
    <w:p w14:paraId="15FD0BCF" w14:textId="31168066" w:rsidR="00380336" w:rsidRPr="000940E8" w:rsidRDefault="00380336" w:rsidP="000940E8">
      <w:pPr>
        <w:pStyle w:val="affe"/>
        <w:numPr>
          <w:ilvl w:val="0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Final demonstration</w:t>
      </w:r>
      <w:r w:rsidR="00AA1A43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:</w:t>
      </w:r>
    </w:p>
    <w:p w14:paraId="2E95258F" w14:textId="52379ABA" w:rsidR="00380336" w:rsidRPr="000940E8" w:rsidRDefault="00380336" w:rsidP="009216C5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To client: 28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  <w:vertAlign w:val="superscript"/>
        </w:rPr>
        <w:t>th</w:t>
      </w: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May 2020</w:t>
      </w:r>
    </w:p>
    <w:p w14:paraId="3A37B18E" w14:textId="33CC853B" w:rsidR="00380336" w:rsidRPr="000940E8" w:rsidRDefault="00380336" w:rsidP="009216C5">
      <w:pPr>
        <w:pStyle w:val="affe"/>
        <w:numPr>
          <w:ilvl w:val="1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To supervisor: 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>1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  <w:vertAlign w:val="superscript"/>
        </w:rPr>
        <w:t>st</w:t>
      </w:r>
      <w:r w:rsidR="00AF10AD"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 June 2020</w:t>
      </w:r>
    </w:p>
    <w:p w14:paraId="48200652" w14:textId="5AB5CA4C" w:rsidR="00AB18FC" w:rsidRPr="000940E8" w:rsidRDefault="00AB18FC" w:rsidP="000940E8">
      <w:pPr>
        <w:pStyle w:val="affe"/>
        <w:numPr>
          <w:ilvl w:val="0"/>
          <w:numId w:val="16"/>
        </w:numPr>
        <w:spacing w:after="0" w:line="240" w:lineRule="auto"/>
        <w:ind w:firstLineChars="0"/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</w:pPr>
      <w:r w:rsidRPr="000940E8">
        <w:rPr>
          <w:rFonts w:asciiTheme="majorHAnsi" w:eastAsia="宋体" w:hAnsiTheme="majorHAnsi" w:cstheme="majorHAnsi"/>
          <w:color w:val="auto"/>
          <w:spacing w:val="2"/>
          <w:sz w:val="21"/>
          <w:szCs w:val="21"/>
        </w:rPr>
        <w:t xml:space="preserve">Repository: </w:t>
      </w:r>
      <w:hyperlink r:id="rId8" w:history="1">
        <w:r w:rsidRPr="000940E8">
          <w:rPr>
            <w:rStyle w:val="affd"/>
            <w:rFonts w:asciiTheme="majorHAnsi" w:hAnsiTheme="majorHAnsi" w:cstheme="majorHAnsi"/>
          </w:rPr>
          <w:t>https://github.com/KarlChenxf/Personal-eportfolio-system</w:t>
        </w:r>
      </w:hyperlink>
    </w:p>
    <w:p w14:paraId="601889F3" w14:textId="65A51B23" w:rsidR="00D14832" w:rsidRDefault="00D14832" w:rsidP="00174913">
      <w:pPr>
        <w:pStyle w:val="2"/>
        <w:spacing w:afterLines="200" w:after="480"/>
        <w:rPr>
          <w:rFonts w:eastAsia="Microsoft YaHei UI" w:cstheme="majorHAnsi"/>
          <w:b w:val="0"/>
          <w:color w:val="2A2A2A" w:themeColor="text2"/>
          <w:sz w:val="22"/>
          <w:szCs w:val="22"/>
        </w:rPr>
      </w:pPr>
      <w:r>
        <w:rPr>
          <w:rFonts w:eastAsia="Microsoft YaHei UI" w:cstheme="majorHAnsi"/>
        </w:rPr>
        <w:t>Delivery summary</w:t>
      </w:r>
    </w:p>
    <w:p w14:paraId="0452FF7D" w14:textId="3ED7D6B5" w:rsidR="00264544" w:rsidRPr="00BF5A05" w:rsidRDefault="00D14832" w:rsidP="00BF5A05">
      <w:pPr>
        <w:spacing w:afterLines="200" w:after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264544" w:rsidRPr="00BF5A05" w:rsidSect="002C3EDE">
      <w:footerReference w:type="default" r:id="rId9"/>
      <w:pgSz w:w="11906" w:h="16838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B1BD" w14:textId="77777777" w:rsidR="003C1BD9" w:rsidRDefault="003C1BD9">
      <w:pPr>
        <w:spacing w:after="0" w:line="240" w:lineRule="auto"/>
      </w:pPr>
      <w:r>
        <w:separator/>
      </w:r>
    </w:p>
  </w:endnote>
  <w:endnote w:type="continuationSeparator" w:id="0">
    <w:p w14:paraId="5E9B8120" w14:textId="77777777" w:rsidR="003C1BD9" w:rsidRDefault="003C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Microsoft YaHei UI" w:eastAsia="Microsoft YaHei UI" w:hAnsi="Microsoft YaHei UI"/>
      </w:rPr>
      <w:id w:val="1272893270"/>
      <w:docPartObj>
        <w:docPartGallery w:val="Page Numbers (Top of Page)"/>
        <w:docPartUnique/>
      </w:docPartObj>
    </w:sdtPr>
    <w:sdtEndPr/>
    <w:sdtContent>
      <w:p w14:paraId="224BE322" w14:textId="77777777" w:rsidR="006D435B" w:rsidRPr="00147B16" w:rsidRDefault="00CD749A">
        <w:pPr>
          <w:pStyle w:val="a5"/>
          <w:rPr>
            <w:rFonts w:ascii="Microsoft YaHei UI" w:eastAsia="Microsoft YaHei UI" w:hAnsi="Microsoft YaHei UI"/>
          </w:rPr>
        </w:pPr>
        <w:r w:rsidRPr="00147B16">
          <w:rPr>
            <w:rFonts w:ascii="Microsoft YaHei UI" w:eastAsia="Microsoft YaHei UI" w:hAnsi="Microsoft YaHei UI"/>
            <w:lang w:val="zh-CN" w:bidi="zh-CN"/>
          </w:rPr>
          <w:fldChar w:fldCharType="begin"/>
        </w:r>
        <w:r w:rsidRPr="00147B16">
          <w:rPr>
            <w:rFonts w:ascii="Microsoft YaHei UI" w:eastAsia="Microsoft YaHei UI" w:hAnsi="Microsoft YaHei UI"/>
            <w:lang w:val="zh-CN" w:bidi="zh-CN"/>
          </w:rPr>
          <w:instrText xml:space="preserve"> PAGE   \* MERGEFORMAT </w:instrText>
        </w:r>
        <w:r w:rsidRPr="00147B16">
          <w:rPr>
            <w:rFonts w:ascii="Microsoft YaHei UI" w:eastAsia="Microsoft YaHei UI" w:hAnsi="Microsoft YaHei UI"/>
            <w:lang w:val="zh-CN" w:bidi="zh-CN"/>
          </w:rPr>
          <w:fldChar w:fldCharType="separate"/>
        </w:r>
        <w:r w:rsidR="00147B16">
          <w:rPr>
            <w:rFonts w:ascii="Microsoft YaHei UI" w:eastAsia="Microsoft YaHei UI" w:hAnsi="Microsoft YaHei UI"/>
            <w:noProof/>
            <w:lang w:val="zh-CN" w:bidi="zh-CN"/>
          </w:rPr>
          <w:t>2</w:t>
        </w:r>
        <w:r w:rsidRPr="00147B16">
          <w:rPr>
            <w:rFonts w:ascii="Microsoft YaHei UI" w:eastAsia="Microsoft YaHei UI" w:hAnsi="Microsoft YaHei UI"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052D5" w14:textId="77777777" w:rsidR="003C1BD9" w:rsidRDefault="003C1BD9">
      <w:pPr>
        <w:spacing w:after="0" w:line="240" w:lineRule="auto"/>
      </w:pPr>
      <w:r>
        <w:separator/>
      </w:r>
    </w:p>
  </w:footnote>
  <w:footnote w:type="continuationSeparator" w:id="0">
    <w:p w14:paraId="329175A2" w14:textId="77777777" w:rsidR="003C1BD9" w:rsidRDefault="003C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7815CA"/>
    <w:multiLevelType w:val="hybridMultilevel"/>
    <w:tmpl w:val="D5941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FC0"/>
    <w:multiLevelType w:val="multilevel"/>
    <w:tmpl w:val="1804A9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0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14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D9"/>
    <w:rsid w:val="00052801"/>
    <w:rsid w:val="00083030"/>
    <w:rsid w:val="000940E8"/>
    <w:rsid w:val="000B4B27"/>
    <w:rsid w:val="00147B16"/>
    <w:rsid w:val="00174913"/>
    <w:rsid w:val="00176A62"/>
    <w:rsid w:val="00264544"/>
    <w:rsid w:val="00283E6B"/>
    <w:rsid w:val="0029097C"/>
    <w:rsid w:val="002B1947"/>
    <w:rsid w:val="002B20A5"/>
    <w:rsid w:val="002C3EDE"/>
    <w:rsid w:val="00360488"/>
    <w:rsid w:val="00380336"/>
    <w:rsid w:val="003C1BD9"/>
    <w:rsid w:val="0040452B"/>
    <w:rsid w:val="00434192"/>
    <w:rsid w:val="00480C5C"/>
    <w:rsid w:val="004A2F1F"/>
    <w:rsid w:val="004B5985"/>
    <w:rsid w:val="004C1B6F"/>
    <w:rsid w:val="005A3C7B"/>
    <w:rsid w:val="005E39DE"/>
    <w:rsid w:val="005E7CEF"/>
    <w:rsid w:val="00666F9E"/>
    <w:rsid w:val="00672256"/>
    <w:rsid w:val="006D435B"/>
    <w:rsid w:val="00865858"/>
    <w:rsid w:val="008E1F75"/>
    <w:rsid w:val="009216C5"/>
    <w:rsid w:val="00991254"/>
    <w:rsid w:val="00A35DB6"/>
    <w:rsid w:val="00A562E2"/>
    <w:rsid w:val="00AA1A43"/>
    <w:rsid w:val="00AB18FC"/>
    <w:rsid w:val="00AC57CE"/>
    <w:rsid w:val="00AF10AD"/>
    <w:rsid w:val="00B635C7"/>
    <w:rsid w:val="00BF5A05"/>
    <w:rsid w:val="00CC3A7F"/>
    <w:rsid w:val="00CD749A"/>
    <w:rsid w:val="00D008D9"/>
    <w:rsid w:val="00D04B4E"/>
    <w:rsid w:val="00D12DDC"/>
    <w:rsid w:val="00D14832"/>
    <w:rsid w:val="00D54F24"/>
    <w:rsid w:val="00DD0931"/>
    <w:rsid w:val="00E2268F"/>
    <w:rsid w:val="00E55EEA"/>
    <w:rsid w:val="00E803CF"/>
    <w:rsid w:val="00E94449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DCBCE"/>
  <w15:chartTrackingRefBased/>
  <w15:docId w15:val="{4D647C9E-68D7-4351-914A-A8977E6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zh-CN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9E"/>
  </w:style>
  <w:style w:type="paragraph" w:styleId="1">
    <w:name w:val="heading 1"/>
    <w:basedOn w:val="a1"/>
    <w:next w:val="a1"/>
    <w:link w:val="10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3">
    <w:name w:val="heading 3"/>
    <w:basedOn w:val="a1"/>
    <w:next w:val="a1"/>
    <w:link w:val="30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a">
    <w:name w:val="List Bullet"/>
    <w:basedOn w:val="a1"/>
    <w:uiPriority w:val="5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现代论文"/>
    <w:basedOn w:val="a3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60">
    <w:name w:val="标题 6 字符"/>
    <w:basedOn w:val="a2"/>
    <w:link w:val="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70">
    <w:name w:val="标题 7 字符"/>
    <w:basedOn w:val="a2"/>
    <w:link w:val="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a9">
    <w:name w:val="Emphasis"/>
    <w:basedOn w:val="a2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aa">
    <w:name w:val="Intense Emphasis"/>
    <w:basedOn w:val="a2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ab">
    <w:name w:val="Strong"/>
    <w:basedOn w:val="a2"/>
    <w:uiPriority w:val="22"/>
    <w:semiHidden/>
    <w:unhideWhenUsed/>
    <w:qFormat/>
    <w:rPr>
      <w:b/>
      <w:bCs/>
    </w:rPr>
  </w:style>
  <w:style w:type="character" w:styleId="ac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e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0">
    <w:name w:val="Title"/>
    <w:basedOn w:val="a1"/>
    <w:next w:val="a1"/>
    <w:link w:val="af1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1">
    <w:name w:val="标题 字符"/>
    <w:basedOn w:val="a2"/>
    <w:link w:val="af0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b/>
      <w:color w:val="7A4F13" w:themeColor="accent1" w:themeShade="80"/>
      <w:sz w:val="56"/>
    </w:rPr>
  </w:style>
  <w:style w:type="character" w:customStyle="1" w:styleId="af3">
    <w:name w:val="副标题 字符"/>
    <w:basedOn w:val="a2"/>
    <w:link w:val="af2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af4">
    <w:name w:val="Placeholder Text"/>
    <w:basedOn w:val="a2"/>
    <w:uiPriority w:val="99"/>
    <w:semiHidden/>
    <w:rsid w:val="00666F9E"/>
    <w:rPr>
      <w:color w:val="595959" w:themeColor="text1" w:themeTint="A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6">
    <w:name w:val="Quote"/>
    <w:basedOn w:val="a1"/>
    <w:next w:val="a1"/>
    <w:link w:val="af7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7">
    <w:name w:val="引用 字符"/>
    <w:basedOn w:val="a2"/>
    <w:link w:val="af6"/>
    <w:uiPriority w:val="3"/>
    <w:rsid w:val="0029097C"/>
    <w:rPr>
      <w:iCs/>
      <w:sz w:val="60"/>
    </w:rPr>
  </w:style>
  <w:style w:type="paragraph" w:styleId="af8">
    <w:name w:val="header"/>
    <w:basedOn w:val="a1"/>
    <w:link w:val="af9"/>
    <w:uiPriority w:val="99"/>
    <w:unhideWhenUsed/>
    <w:qFormat/>
    <w:pPr>
      <w:spacing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styleId="a0">
    <w:name w:val="List Number"/>
    <w:basedOn w:val="a1"/>
    <w:uiPriority w:val="6"/>
    <w:qFormat/>
    <w:pPr>
      <w:numPr>
        <w:numId w:val="6"/>
      </w:numPr>
      <w:spacing w:after="120"/>
    </w:pPr>
  </w:style>
  <w:style w:type="paragraph" w:styleId="afa">
    <w:name w:val="Block Text"/>
    <w:basedOn w:val="a1"/>
    <w:uiPriority w:val="2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b">
    <w:name w:val="Balloon Text"/>
    <w:basedOn w:val="a1"/>
    <w:link w:val="afc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CC3A7F"/>
    <w:rPr>
      <w:rFonts w:ascii="Segoe UI" w:hAnsi="Segoe UI" w:cs="Segoe UI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CC3A7F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CC3A7F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CC3A7F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CC3A7F"/>
    <w:rPr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C3A7F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CC3A7F"/>
    <w:rPr>
      <w:b/>
      <w:bCs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CC3A7F"/>
    <w:rPr>
      <w:rFonts w:ascii="Segoe UI" w:hAnsi="Segoe UI" w:cs="Segoe UI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CC3A7F"/>
    <w:rPr>
      <w:szCs w:val="20"/>
    </w:rPr>
  </w:style>
  <w:style w:type="paragraph" w:styleId="aff6">
    <w:name w:val="envelope return"/>
    <w:basedOn w:val="a1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CC3A7F"/>
    <w:rPr>
      <w:szCs w:val="20"/>
    </w:rPr>
  </w:style>
  <w:style w:type="character" w:styleId="HTML">
    <w:name w:val="HTML Code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CC3A7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CC3A7F"/>
    <w:rPr>
      <w:rFonts w:ascii="Consolas" w:hAnsi="Consolas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CC3A7F"/>
    <w:rPr>
      <w:rFonts w:ascii="Consolas" w:hAnsi="Consolas"/>
      <w:szCs w:val="21"/>
    </w:rPr>
  </w:style>
  <w:style w:type="character" w:styleId="affd">
    <w:name w:val="Hyperlink"/>
    <w:basedOn w:val="a2"/>
    <w:uiPriority w:val="99"/>
    <w:unhideWhenUsed/>
    <w:rsid w:val="000B4B27"/>
    <w:rPr>
      <w:color w:val="413C4C" w:themeColor="accent3" w:themeShade="80"/>
      <w:u w:val="single"/>
    </w:rPr>
  </w:style>
  <w:style w:type="paragraph" w:styleId="affe">
    <w:name w:val="List Paragraph"/>
    <w:basedOn w:val="a1"/>
    <w:uiPriority w:val="34"/>
    <w:unhideWhenUsed/>
    <w:qFormat/>
    <w:rsid w:val="00D12DDC"/>
    <w:pPr>
      <w:ind w:firstLineChars="200" w:firstLine="420"/>
    </w:pPr>
  </w:style>
  <w:style w:type="character" w:styleId="afff">
    <w:name w:val="Unresolved Mention"/>
    <w:basedOn w:val="a2"/>
    <w:uiPriority w:val="99"/>
    <w:semiHidden/>
    <w:unhideWhenUsed/>
    <w:rsid w:val="00380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Chenxf/Personal-eportfolio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anxif@student.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9616;&#20195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现代论文.dotx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2020-05-30T11:46:00Z</dcterms:created>
  <dcterms:modified xsi:type="dcterms:W3CDTF">2020-05-30T20:30:00Z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